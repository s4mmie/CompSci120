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A6099" w:rsidR="004A6099" w:rsidP="005F2626" w:rsidRDefault="004A6099" w14:paraId="3B20D2CB" w14:textId="77777777" w14:noSpellErr="1">
      <w:pPr>
        <w:pStyle w:val="IntenseQuote"/>
        <w:spacing w:line="240" w:lineRule="auto"/>
        <w:rPr>
          <w:sz w:val="36"/>
          <w:szCs w:val="36"/>
        </w:rPr>
      </w:pPr>
      <w:r w:rsidRPr="05787084" w:rsidR="004A6099">
        <w:rPr>
          <w:sz w:val="36"/>
          <w:szCs w:val="36"/>
        </w:rPr>
        <w:t xml:space="preserve">COMPSCI 120 E: Introduction </w:t>
      </w:r>
      <w:bookmarkStart w:name="_Int_mU1Gn4Ol" w:id="1054368730"/>
      <w:r w:rsidRPr="05787084" w:rsidR="004A6099">
        <w:rPr>
          <w:sz w:val="36"/>
          <w:szCs w:val="36"/>
        </w:rPr>
        <w:t>To</w:t>
      </w:r>
      <w:bookmarkEnd w:id="1054368730"/>
      <w:r w:rsidRPr="05787084" w:rsidR="004A6099">
        <w:rPr>
          <w:sz w:val="36"/>
          <w:szCs w:val="36"/>
        </w:rPr>
        <w:t xml:space="preserve"> Computer Science</w:t>
      </w:r>
    </w:p>
    <w:p w:rsidR="004A6099" w:rsidP="005F2626" w:rsidRDefault="004A6099" w14:paraId="75437E93" w14:textId="52C6AD5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Programmer:</w:t>
      </w:r>
      <w:r w:rsidR="005F2626">
        <w:rPr>
          <w:sz w:val="28"/>
          <w:szCs w:val="28"/>
        </w:rPr>
        <w:t xml:space="preserve"> Samuel Bartholomew</w:t>
      </w:r>
    </w:p>
    <w:p w:rsidR="004A6099" w:rsidP="005F2626" w:rsidRDefault="004A6099" w14:paraId="395BBC86" w14:textId="7123C76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Assignment:</w:t>
      </w:r>
      <w:r w:rsidR="005F2626">
        <w:rPr>
          <w:sz w:val="28"/>
          <w:szCs w:val="28"/>
        </w:rPr>
        <w:t xml:space="preserve"> Programming Assignment #2</w:t>
      </w:r>
    </w:p>
    <w:p w:rsidRPr="004A6099" w:rsidR="004A6099" w:rsidP="005F2626" w:rsidRDefault="004A6099" w14:paraId="0F5C228C" w14:textId="7777777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Professor: Dr. Stanelli</w:t>
      </w:r>
    </w:p>
    <w:p w:rsidR="004A6099" w:rsidP="005F2626" w:rsidRDefault="004A6099" w14:paraId="5CA5FB5F" w14:textId="77777777">
      <w:pPr>
        <w:spacing w:line="240" w:lineRule="auto"/>
        <w:rPr>
          <w:sz w:val="40"/>
          <w:szCs w:val="40"/>
        </w:rPr>
      </w:pPr>
      <w:r w:rsidRPr="004A6099">
        <w:rPr>
          <w:sz w:val="40"/>
          <w:szCs w:val="40"/>
        </w:rPr>
        <w:t>Step 1</w:t>
      </w:r>
      <w:r>
        <w:rPr>
          <w:sz w:val="40"/>
          <w:szCs w:val="40"/>
        </w:rPr>
        <w:t>: Problem</w:t>
      </w:r>
    </w:p>
    <w:p w:rsidRPr="004A6099" w:rsidR="004A6099" w:rsidP="005F2626" w:rsidRDefault="005F2626" w14:paraId="66A95349" w14:textId="2FE18EE7">
      <w:pPr>
        <w:spacing w:line="240" w:lineRule="auto"/>
        <w:rPr>
          <w:sz w:val="24"/>
          <w:szCs w:val="24"/>
        </w:rPr>
      </w:pPr>
      <w:r w:rsidRPr="005F2626">
        <w:rPr>
          <w:sz w:val="24"/>
          <w:szCs w:val="24"/>
        </w:rPr>
        <w:t>Write a program, customized to the user, which performs two different conversion</w:t>
      </w:r>
      <w:r>
        <w:rPr>
          <w:sz w:val="24"/>
          <w:szCs w:val="24"/>
        </w:rPr>
        <w:t xml:space="preserve"> </w:t>
      </w:r>
      <w:r w:rsidRPr="005F2626">
        <w:rPr>
          <w:sz w:val="24"/>
          <w:szCs w:val="24"/>
        </w:rPr>
        <w:t>calculations between the three domain units. (ounces / milliliters / tablespoons)</w:t>
      </w:r>
    </w:p>
    <w:p w:rsidR="004A6099" w:rsidP="005F2626" w:rsidRDefault="004A6099" w14:paraId="08ED0751" w14:textId="77777777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Step 2: Solution</w:t>
      </w:r>
    </w:p>
    <w:p w:rsidRPr="005F2626" w:rsidR="005F2626" w:rsidP="005F2626" w:rsidRDefault="005F2626" w14:paraId="693833EB" w14:textId="18D5D1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Strings</w:t>
      </w:r>
    </w:p>
    <w:p w:rsidRPr="005F2626" w:rsidR="005F2626" w:rsidP="005F2626" w:rsidRDefault="005F2626" w14:paraId="31174FC1" w14:textId="77777777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userName</w:t>
      </w:r>
      <w:proofErr w:type="spellEnd"/>
      <w:r w:rsidRPr="005F2626">
        <w:rPr>
          <w:sz w:val="24"/>
          <w:szCs w:val="24"/>
        </w:rPr>
        <w:t xml:space="preserve"> = ""</w:t>
      </w:r>
    </w:p>
    <w:p w:rsidRPr="005F2626" w:rsidR="005F2626" w:rsidP="005F2626" w:rsidRDefault="005F2626" w14:paraId="5A2B6921" w14:textId="6CBE323B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userValue</w:t>
      </w:r>
      <w:proofErr w:type="spellEnd"/>
      <w:r w:rsidRPr="005F2626">
        <w:rPr>
          <w:sz w:val="24"/>
          <w:szCs w:val="24"/>
        </w:rPr>
        <w:t xml:space="preserve"> = "" #initilaze as a string but will be converted into a float after spaces removed and checked.</w:t>
      </w:r>
    </w:p>
    <w:p w:rsidRPr="005F2626" w:rsidR="005F2626" w:rsidP="005F2626" w:rsidRDefault="005F2626" w14:paraId="4E6CEC08" w14:textId="77777777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userConvertChoice</w:t>
      </w:r>
      <w:proofErr w:type="spellEnd"/>
      <w:r w:rsidRPr="005F2626">
        <w:rPr>
          <w:sz w:val="24"/>
          <w:szCs w:val="24"/>
        </w:rPr>
        <w:t xml:space="preserve"> = ""</w:t>
      </w:r>
    </w:p>
    <w:p w:rsidRPr="005F2626" w:rsidR="005F2626" w:rsidP="005F2626" w:rsidRDefault="005F2626" w14:paraId="17BBAE54" w14:textId="5799FABE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userConvertTo</w:t>
      </w:r>
      <w:proofErr w:type="spellEnd"/>
      <w:r w:rsidRPr="005F2626">
        <w:rPr>
          <w:sz w:val="24"/>
          <w:szCs w:val="24"/>
        </w:rPr>
        <w:t xml:space="preserve"> = ""</w:t>
      </w:r>
    </w:p>
    <w:p w:rsidRPr="005F2626" w:rsidR="005F2626" w:rsidP="005F2626" w:rsidRDefault="005F2626" w14:paraId="161B82C4" w14:textId="2F5AF42C">
      <w:pPr>
        <w:spacing w:line="240" w:lineRule="auto"/>
        <w:rPr>
          <w:sz w:val="24"/>
          <w:szCs w:val="24"/>
        </w:rPr>
      </w:pPr>
      <w:r w:rsidRPr="05787084" w:rsidR="005F2626">
        <w:rPr>
          <w:sz w:val="24"/>
          <w:szCs w:val="24"/>
        </w:rPr>
        <w:t>userC</w:t>
      </w:r>
      <w:r w:rsidRPr="05787084" w:rsidR="005F2626">
        <w:rPr>
          <w:sz w:val="24"/>
          <w:szCs w:val="24"/>
        </w:rPr>
        <w:t>o</w:t>
      </w:r>
      <w:r w:rsidRPr="05787084" w:rsidR="729CA068">
        <w:rPr>
          <w:sz w:val="24"/>
          <w:szCs w:val="24"/>
        </w:rPr>
        <w:t>n</w:t>
      </w:r>
      <w:r w:rsidRPr="05787084" w:rsidR="005F2626">
        <w:rPr>
          <w:sz w:val="24"/>
          <w:szCs w:val="24"/>
        </w:rPr>
        <w:t>vertString</w:t>
      </w:r>
      <w:r w:rsidRPr="05787084" w:rsidR="005F2626">
        <w:rPr>
          <w:sz w:val="24"/>
          <w:szCs w:val="24"/>
        </w:rPr>
        <w:t xml:space="preserve"> = ""</w:t>
      </w:r>
    </w:p>
    <w:p w:rsidR="005F2626" w:rsidP="005F2626" w:rsidRDefault="005F2626" w14:paraId="6399DF42" w14:textId="493527DC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userConvertToString</w:t>
      </w:r>
      <w:proofErr w:type="spellEnd"/>
      <w:r w:rsidRPr="005F2626">
        <w:rPr>
          <w:sz w:val="24"/>
          <w:szCs w:val="24"/>
        </w:rPr>
        <w:t xml:space="preserve"> = ""</w:t>
      </w:r>
    </w:p>
    <w:p w:rsidR="005F2626" w:rsidP="005F2626" w:rsidRDefault="005F2626" w14:paraId="0B83ECCF" w14:textId="7C8A729C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convertString</w:t>
      </w:r>
      <w:proofErr w:type="spellEnd"/>
      <w:r w:rsidRPr="005F2626">
        <w:rPr>
          <w:sz w:val="24"/>
          <w:szCs w:val="24"/>
        </w:rPr>
        <w:t xml:space="preserve"> = ""</w:t>
      </w:r>
    </w:p>
    <w:p w:rsidR="005F2626" w:rsidP="005F2626" w:rsidRDefault="005F2626" w14:paraId="7DBC7958" w14:textId="796638FD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stringFilter</w:t>
      </w:r>
      <w:proofErr w:type="spellEnd"/>
      <w:r w:rsidRPr="005F2626">
        <w:rPr>
          <w:sz w:val="24"/>
          <w:szCs w:val="24"/>
        </w:rPr>
        <w:t xml:space="preserve"> = "123456789"</w:t>
      </w:r>
    </w:p>
    <w:p w:rsidRPr="005F2626" w:rsidR="005F2626" w:rsidP="005F2626" w:rsidRDefault="005F2626" w14:paraId="12D96921" w14:textId="09AFC54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Floats</w:t>
      </w:r>
    </w:p>
    <w:p w:rsidRPr="005F2626" w:rsidR="005F2626" w:rsidP="005F2626" w:rsidRDefault="005F2626" w14:paraId="01461FB9" w14:textId="1746FEC9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convertValue</w:t>
      </w:r>
      <w:proofErr w:type="spellEnd"/>
      <w:r w:rsidRPr="005F2626">
        <w:rPr>
          <w:sz w:val="24"/>
          <w:szCs w:val="24"/>
        </w:rPr>
        <w:t xml:space="preserve"> = 0.0</w:t>
      </w:r>
    </w:p>
    <w:p w:rsidRPr="005F2626" w:rsidR="005F2626" w:rsidP="005F2626" w:rsidRDefault="005F2626" w14:paraId="2CF518F0" w14:textId="77777777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mLConversionRate</w:t>
      </w:r>
      <w:proofErr w:type="spellEnd"/>
      <w:r w:rsidRPr="005F2626">
        <w:rPr>
          <w:sz w:val="24"/>
          <w:szCs w:val="24"/>
        </w:rPr>
        <w:t xml:space="preserve"> = 29.574</w:t>
      </w:r>
    </w:p>
    <w:p w:rsidR="005F2626" w:rsidP="005F2626" w:rsidRDefault="005F2626" w14:paraId="1F57DCA1" w14:textId="0B172408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tbsConversionRate</w:t>
      </w:r>
      <w:proofErr w:type="spellEnd"/>
      <w:r w:rsidRPr="005F2626">
        <w:rPr>
          <w:sz w:val="24"/>
          <w:szCs w:val="24"/>
        </w:rPr>
        <w:t xml:space="preserve"> = 14.787</w:t>
      </w:r>
    </w:p>
    <w:p w:rsidRPr="005F2626" w:rsidR="005F2626" w:rsidP="005F2626" w:rsidRDefault="005F2626" w14:paraId="1DA96FE8" w14:textId="6B78E56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Lists</w:t>
      </w:r>
    </w:p>
    <w:p w:rsidR="005F2626" w:rsidP="005F2626" w:rsidRDefault="005F2626" w14:paraId="251628F7" w14:textId="49766B38">
      <w:pPr>
        <w:spacing w:line="240" w:lineRule="auto"/>
        <w:rPr>
          <w:sz w:val="24"/>
          <w:szCs w:val="24"/>
        </w:rPr>
      </w:pPr>
      <w:r w:rsidRPr="05787084" w:rsidR="005F2626">
        <w:rPr>
          <w:sz w:val="24"/>
          <w:szCs w:val="24"/>
        </w:rPr>
        <w:t>stringToList</w:t>
      </w:r>
      <w:r w:rsidRPr="05787084" w:rsidR="005F2626">
        <w:rPr>
          <w:sz w:val="24"/>
          <w:szCs w:val="24"/>
        </w:rPr>
        <w:t xml:space="preserve"> = []</w:t>
      </w:r>
      <w:r w:rsidRPr="05787084" w:rsidR="005F2626">
        <w:rPr>
          <w:sz w:val="24"/>
          <w:szCs w:val="24"/>
        </w:rPr>
        <w:t xml:space="preserve"> </w:t>
      </w:r>
    </w:p>
    <w:p w:rsidR="2EFC27A9" w:rsidP="05787084" w:rsidRDefault="2EFC27A9" w14:paraId="01B38E4A" w14:textId="725C66A7">
      <w:pPr>
        <w:pStyle w:val="Normal"/>
        <w:spacing w:line="240" w:lineRule="auto"/>
        <w:rPr>
          <w:b w:val="1"/>
          <w:bCs w:val="1"/>
          <w:sz w:val="28"/>
          <w:szCs w:val="28"/>
        </w:rPr>
      </w:pPr>
      <w:r w:rsidRPr="05787084" w:rsidR="2EFC27A9">
        <w:rPr>
          <w:b w:val="1"/>
          <w:bCs w:val="1"/>
          <w:sz w:val="28"/>
          <w:szCs w:val="28"/>
        </w:rPr>
        <w:t>CalculateValue</w:t>
      </w:r>
      <w:r w:rsidRPr="05787084" w:rsidR="2EFC27A9">
        <w:rPr>
          <w:b w:val="1"/>
          <w:bCs w:val="1"/>
          <w:sz w:val="28"/>
          <w:szCs w:val="28"/>
        </w:rPr>
        <w:t>(</w:t>
      </w:r>
      <w:r w:rsidRPr="05787084" w:rsidR="2EFC27A9">
        <w:rPr>
          <w:b w:val="1"/>
          <w:bCs w:val="1"/>
          <w:sz w:val="28"/>
          <w:szCs w:val="28"/>
        </w:rPr>
        <w:t>userConvertTo</w:t>
      </w:r>
      <w:r w:rsidRPr="05787084" w:rsidR="2EFC27A9">
        <w:rPr>
          <w:b w:val="1"/>
          <w:bCs w:val="1"/>
          <w:sz w:val="28"/>
          <w:szCs w:val="28"/>
        </w:rPr>
        <w:t xml:space="preserve">, </w:t>
      </w:r>
      <w:r w:rsidRPr="05787084" w:rsidR="2EFC27A9">
        <w:rPr>
          <w:b w:val="1"/>
          <w:bCs w:val="1"/>
          <w:sz w:val="28"/>
          <w:szCs w:val="28"/>
        </w:rPr>
        <w:t>userConvertChoice</w:t>
      </w:r>
      <w:r w:rsidRPr="05787084" w:rsidR="2EFC27A9">
        <w:rPr>
          <w:b w:val="1"/>
          <w:bCs w:val="1"/>
          <w:sz w:val="28"/>
          <w:szCs w:val="28"/>
        </w:rPr>
        <w:t xml:space="preserve">, </w:t>
      </w:r>
      <w:r w:rsidRPr="05787084" w:rsidR="2EFC27A9">
        <w:rPr>
          <w:b w:val="1"/>
          <w:bCs w:val="1"/>
          <w:sz w:val="28"/>
          <w:szCs w:val="28"/>
        </w:rPr>
        <w:t>userValue</w:t>
      </w:r>
      <w:r w:rsidRPr="05787084" w:rsidR="2EFC27A9">
        <w:rPr>
          <w:b w:val="1"/>
          <w:bCs w:val="1"/>
          <w:sz w:val="28"/>
          <w:szCs w:val="28"/>
        </w:rPr>
        <w:t>)</w:t>
      </w:r>
    </w:p>
    <w:p w:rsidR="468CE90F" w:rsidP="05787084" w:rsidRDefault="468CE90F" w14:paraId="087B04DD" w14:textId="016E0555">
      <w:pPr>
        <w:spacing w:line="240" w:lineRule="auto"/>
        <w:rPr>
          <w:sz w:val="24"/>
          <w:szCs w:val="24"/>
        </w:rPr>
      </w:pPr>
      <w:r w:rsidRPr="05787084" w:rsidR="468CE90F">
        <w:rPr>
          <w:sz w:val="24"/>
          <w:szCs w:val="24"/>
        </w:rPr>
        <w:t xml:space="preserve">Step 1: if </w:t>
      </w:r>
      <w:r w:rsidRPr="05787084" w:rsidR="468CE90F">
        <w:rPr>
          <w:sz w:val="24"/>
          <w:szCs w:val="24"/>
        </w:rPr>
        <w:t>userConvertTo</w:t>
      </w:r>
      <w:r w:rsidRPr="05787084" w:rsidR="468CE90F">
        <w:rPr>
          <w:sz w:val="24"/>
          <w:szCs w:val="24"/>
        </w:rPr>
        <w:t xml:space="preserve"> is 0 set </w:t>
      </w:r>
      <w:r w:rsidRPr="05787084" w:rsidR="468CE90F">
        <w:rPr>
          <w:sz w:val="24"/>
          <w:szCs w:val="24"/>
        </w:rPr>
        <w:t>userConvertToString</w:t>
      </w:r>
      <w:r w:rsidRPr="05787084" w:rsidR="468CE90F">
        <w:rPr>
          <w:sz w:val="24"/>
          <w:szCs w:val="24"/>
        </w:rPr>
        <w:t xml:space="preserve"> to “Ounce(s)”</w:t>
      </w:r>
    </w:p>
    <w:p w:rsidR="468CE90F" w:rsidP="05787084" w:rsidRDefault="468CE90F" w14:paraId="2CC727F2" w14:textId="368A71D0">
      <w:pPr>
        <w:spacing w:line="240" w:lineRule="auto"/>
        <w:rPr>
          <w:sz w:val="24"/>
          <w:szCs w:val="24"/>
        </w:rPr>
      </w:pPr>
      <w:r w:rsidRPr="05787084" w:rsidR="468CE90F">
        <w:rPr>
          <w:sz w:val="24"/>
          <w:szCs w:val="24"/>
        </w:rPr>
        <w:t xml:space="preserve">Step 2: if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== 0 set </w:t>
      </w:r>
      <w:r w:rsidRPr="05787084" w:rsidR="468CE90F">
        <w:rPr>
          <w:sz w:val="24"/>
          <w:szCs w:val="24"/>
        </w:rPr>
        <w:t>convertValue</w:t>
      </w:r>
      <w:r w:rsidRPr="05787084" w:rsidR="468CE90F">
        <w:rPr>
          <w:sz w:val="24"/>
          <w:szCs w:val="24"/>
        </w:rPr>
        <w:t xml:space="preserve"> to 0</w:t>
      </w:r>
    </w:p>
    <w:p w:rsidR="468CE90F" w:rsidP="05787084" w:rsidRDefault="468CE90F" w14:paraId="2FA819FA" w14:textId="522AA0C4">
      <w:pPr>
        <w:spacing w:line="240" w:lineRule="auto"/>
        <w:rPr>
          <w:sz w:val="24"/>
          <w:szCs w:val="24"/>
        </w:rPr>
      </w:pPr>
      <w:r w:rsidRPr="05787084" w:rsidR="468CE90F">
        <w:rPr>
          <w:sz w:val="24"/>
          <w:szCs w:val="24"/>
        </w:rPr>
        <w:t xml:space="preserve">Step 3:  if </w:t>
      </w:r>
      <w:r w:rsidRPr="05787084" w:rsidR="468CE90F">
        <w:rPr>
          <w:sz w:val="24"/>
          <w:szCs w:val="24"/>
        </w:rPr>
        <w:t>userConvertTo</w:t>
      </w:r>
      <w:r w:rsidRPr="05787084" w:rsidR="468CE90F">
        <w:rPr>
          <w:sz w:val="24"/>
          <w:szCs w:val="24"/>
        </w:rPr>
        <w:t xml:space="preserve"> is 0 and </w:t>
      </w:r>
      <w:r w:rsidRPr="05787084" w:rsidR="468CE90F">
        <w:rPr>
          <w:sz w:val="24"/>
          <w:szCs w:val="24"/>
        </w:rPr>
        <w:t>userConvertChoice</w:t>
      </w:r>
      <w:r w:rsidRPr="05787084" w:rsidR="468CE90F">
        <w:rPr>
          <w:sz w:val="24"/>
          <w:szCs w:val="24"/>
        </w:rPr>
        <w:t xml:space="preserve"> is 0 and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is not 0 set </w:t>
      </w:r>
      <w:r w:rsidRPr="05787084" w:rsidR="468CE90F">
        <w:rPr>
          <w:sz w:val="24"/>
          <w:szCs w:val="24"/>
        </w:rPr>
        <w:t>convertValue</w:t>
      </w:r>
      <w:r w:rsidRPr="05787084" w:rsidR="468CE90F">
        <w:rPr>
          <w:sz w:val="24"/>
          <w:szCs w:val="24"/>
        </w:rPr>
        <w:t xml:space="preserve"> to </w:t>
      </w:r>
      <w:r w:rsidRPr="05787084" w:rsidR="468CE90F">
        <w:rPr>
          <w:sz w:val="24"/>
          <w:szCs w:val="24"/>
        </w:rPr>
        <w:t>userValue</w:t>
      </w:r>
    </w:p>
    <w:p w:rsidR="468CE90F" w:rsidP="05787084" w:rsidRDefault="468CE90F" w14:paraId="6573018D" w14:textId="678B80C4">
      <w:pPr>
        <w:spacing w:line="240" w:lineRule="auto"/>
        <w:rPr>
          <w:sz w:val="24"/>
          <w:szCs w:val="24"/>
        </w:rPr>
      </w:pPr>
      <w:r w:rsidRPr="05787084" w:rsidR="468CE90F">
        <w:rPr>
          <w:sz w:val="24"/>
          <w:szCs w:val="24"/>
        </w:rPr>
        <w:t xml:space="preserve">Step 4:  if </w:t>
      </w:r>
      <w:r w:rsidRPr="05787084" w:rsidR="468CE90F">
        <w:rPr>
          <w:sz w:val="24"/>
          <w:szCs w:val="24"/>
        </w:rPr>
        <w:t>userConvertTo</w:t>
      </w:r>
      <w:r w:rsidRPr="05787084" w:rsidR="468CE90F">
        <w:rPr>
          <w:sz w:val="24"/>
          <w:szCs w:val="24"/>
        </w:rPr>
        <w:t xml:space="preserve"> is 0 and </w:t>
      </w:r>
      <w:r w:rsidRPr="05787084" w:rsidR="468CE90F">
        <w:rPr>
          <w:sz w:val="24"/>
          <w:szCs w:val="24"/>
        </w:rPr>
        <w:t>userConvertChoice</w:t>
      </w:r>
      <w:r w:rsidRPr="05787084" w:rsidR="468CE90F">
        <w:rPr>
          <w:sz w:val="24"/>
          <w:szCs w:val="24"/>
        </w:rPr>
        <w:t xml:space="preserve"> is 1 and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is not 0 set </w:t>
      </w:r>
      <w:r w:rsidRPr="05787084" w:rsidR="468CE90F">
        <w:rPr>
          <w:sz w:val="24"/>
          <w:szCs w:val="24"/>
        </w:rPr>
        <w:t>convertValue</w:t>
      </w:r>
      <w:r w:rsidRPr="05787084" w:rsidR="468CE90F">
        <w:rPr>
          <w:sz w:val="24"/>
          <w:szCs w:val="24"/>
        </w:rPr>
        <w:t xml:space="preserve"> to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/ </w:t>
      </w:r>
      <w:r w:rsidRPr="05787084" w:rsidR="468CE90F">
        <w:rPr>
          <w:sz w:val="24"/>
          <w:szCs w:val="24"/>
        </w:rPr>
        <w:t>mLConversionRate</w:t>
      </w:r>
    </w:p>
    <w:p w:rsidR="468CE90F" w:rsidP="05787084" w:rsidRDefault="468CE90F" w14:paraId="0AA4644F" w14:textId="576796D5">
      <w:pPr>
        <w:spacing w:line="240" w:lineRule="auto"/>
        <w:rPr>
          <w:sz w:val="24"/>
          <w:szCs w:val="24"/>
        </w:rPr>
      </w:pPr>
      <w:r w:rsidRPr="05787084" w:rsidR="468CE90F">
        <w:rPr>
          <w:sz w:val="24"/>
          <w:szCs w:val="24"/>
        </w:rPr>
        <w:t xml:space="preserve">Step 5:  if </w:t>
      </w:r>
      <w:r w:rsidRPr="05787084" w:rsidR="468CE90F">
        <w:rPr>
          <w:sz w:val="24"/>
          <w:szCs w:val="24"/>
        </w:rPr>
        <w:t>userConvertTo</w:t>
      </w:r>
      <w:r w:rsidRPr="05787084" w:rsidR="468CE90F">
        <w:rPr>
          <w:sz w:val="24"/>
          <w:szCs w:val="24"/>
        </w:rPr>
        <w:t xml:space="preserve"> is 0 and </w:t>
      </w:r>
      <w:r w:rsidRPr="05787084" w:rsidR="468CE90F">
        <w:rPr>
          <w:sz w:val="24"/>
          <w:szCs w:val="24"/>
        </w:rPr>
        <w:t>userConvertChoice</w:t>
      </w:r>
      <w:r w:rsidRPr="05787084" w:rsidR="468CE90F">
        <w:rPr>
          <w:sz w:val="24"/>
          <w:szCs w:val="24"/>
        </w:rPr>
        <w:t xml:space="preserve"> is 2 and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is not 0 set </w:t>
      </w:r>
      <w:r w:rsidRPr="05787084" w:rsidR="468CE90F">
        <w:rPr>
          <w:sz w:val="24"/>
          <w:szCs w:val="24"/>
        </w:rPr>
        <w:t>convertValue</w:t>
      </w:r>
      <w:r w:rsidRPr="05787084" w:rsidR="468CE90F">
        <w:rPr>
          <w:sz w:val="24"/>
          <w:szCs w:val="24"/>
        </w:rPr>
        <w:t xml:space="preserve"> to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/ 2</w:t>
      </w:r>
    </w:p>
    <w:p w:rsidR="468CE90F" w:rsidP="05787084" w:rsidRDefault="468CE90F" w14:paraId="417A9AFB" w14:textId="7335031A">
      <w:pPr>
        <w:spacing w:line="240" w:lineRule="auto"/>
        <w:rPr>
          <w:sz w:val="24"/>
          <w:szCs w:val="24"/>
        </w:rPr>
      </w:pPr>
      <w:r w:rsidRPr="05787084" w:rsidR="468CE90F">
        <w:rPr>
          <w:sz w:val="24"/>
          <w:szCs w:val="24"/>
        </w:rPr>
        <w:t xml:space="preserve">Step 6: if </w:t>
      </w:r>
      <w:r w:rsidRPr="05787084" w:rsidR="468CE90F">
        <w:rPr>
          <w:sz w:val="24"/>
          <w:szCs w:val="24"/>
        </w:rPr>
        <w:t>userConvertTo</w:t>
      </w:r>
      <w:r w:rsidRPr="05787084" w:rsidR="468CE90F">
        <w:rPr>
          <w:sz w:val="24"/>
          <w:szCs w:val="24"/>
        </w:rPr>
        <w:t xml:space="preserve"> is 1set </w:t>
      </w:r>
      <w:r w:rsidRPr="05787084" w:rsidR="468CE90F">
        <w:rPr>
          <w:sz w:val="24"/>
          <w:szCs w:val="24"/>
        </w:rPr>
        <w:t>userConvertToString</w:t>
      </w:r>
      <w:r w:rsidRPr="05787084" w:rsidR="468CE90F">
        <w:rPr>
          <w:sz w:val="24"/>
          <w:szCs w:val="24"/>
        </w:rPr>
        <w:t xml:space="preserve"> to “milliliter(s)”</w:t>
      </w:r>
    </w:p>
    <w:p w:rsidR="468CE90F" w:rsidP="05787084" w:rsidRDefault="468CE90F" w14:paraId="213EFDFB" w14:textId="5B6DF92E">
      <w:pPr>
        <w:spacing w:line="240" w:lineRule="auto"/>
        <w:rPr>
          <w:sz w:val="24"/>
          <w:szCs w:val="24"/>
        </w:rPr>
      </w:pPr>
      <w:r w:rsidRPr="05787084" w:rsidR="468CE90F">
        <w:rPr>
          <w:sz w:val="24"/>
          <w:szCs w:val="24"/>
        </w:rPr>
        <w:t xml:space="preserve">Step 7: if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== 0 set </w:t>
      </w:r>
      <w:r w:rsidRPr="05787084" w:rsidR="468CE90F">
        <w:rPr>
          <w:sz w:val="24"/>
          <w:szCs w:val="24"/>
        </w:rPr>
        <w:t>convertValue</w:t>
      </w:r>
      <w:r w:rsidRPr="05787084" w:rsidR="468CE90F">
        <w:rPr>
          <w:sz w:val="24"/>
          <w:szCs w:val="24"/>
        </w:rPr>
        <w:t xml:space="preserve"> to 0</w:t>
      </w:r>
    </w:p>
    <w:p w:rsidR="468CE90F" w:rsidP="05787084" w:rsidRDefault="468CE90F" w14:paraId="69FFEB7C" w14:textId="44BB05B9">
      <w:pPr>
        <w:spacing w:line="240" w:lineRule="auto"/>
        <w:rPr>
          <w:sz w:val="24"/>
          <w:szCs w:val="24"/>
        </w:rPr>
      </w:pPr>
      <w:r w:rsidRPr="05787084" w:rsidR="468CE90F">
        <w:rPr>
          <w:sz w:val="24"/>
          <w:szCs w:val="24"/>
        </w:rPr>
        <w:t xml:space="preserve">Step 8:  if </w:t>
      </w:r>
      <w:r w:rsidRPr="05787084" w:rsidR="468CE90F">
        <w:rPr>
          <w:sz w:val="24"/>
          <w:szCs w:val="24"/>
        </w:rPr>
        <w:t>userConvertTo</w:t>
      </w:r>
      <w:r w:rsidRPr="05787084" w:rsidR="468CE90F">
        <w:rPr>
          <w:sz w:val="24"/>
          <w:szCs w:val="24"/>
        </w:rPr>
        <w:t xml:space="preserve"> is 1 and </w:t>
      </w:r>
      <w:r w:rsidRPr="05787084" w:rsidR="468CE90F">
        <w:rPr>
          <w:sz w:val="24"/>
          <w:szCs w:val="24"/>
        </w:rPr>
        <w:t>userConvertChoice</w:t>
      </w:r>
      <w:r w:rsidRPr="05787084" w:rsidR="468CE90F">
        <w:rPr>
          <w:sz w:val="24"/>
          <w:szCs w:val="24"/>
        </w:rPr>
        <w:t xml:space="preserve"> is 0 and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is not 0 set </w:t>
      </w:r>
      <w:r w:rsidRPr="05787084" w:rsidR="468CE90F">
        <w:rPr>
          <w:sz w:val="24"/>
          <w:szCs w:val="24"/>
        </w:rPr>
        <w:t>convertValue</w:t>
      </w:r>
      <w:r w:rsidRPr="05787084" w:rsidR="468CE90F">
        <w:rPr>
          <w:sz w:val="24"/>
          <w:szCs w:val="24"/>
        </w:rPr>
        <w:t xml:space="preserve"> to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* </w:t>
      </w:r>
      <w:r w:rsidRPr="05787084" w:rsidR="468CE90F">
        <w:rPr>
          <w:sz w:val="24"/>
          <w:szCs w:val="24"/>
        </w:rPr>
        <w:t>mlConversionRate</w:t>
      </w:r>
      <w:r w:rsidRPr="05787084" w:rsidR="468CE90F">
        <w:rPr>
          <w:sz w:val="24"/>
          <w:szCs w:val="24"/>
        </w:rPr>
        <w:t xml:space="preserve"> </w:t>
      </w:r>
    </w:p>
    <w:p w:rsidR="468CE90F" w:rsidP="05787084" w:rsidRDefault="468CE90F" w14:paraId="76170BBE" w14:textId="68E30A9A">
      <w:pPr>
        <w:spacing w:line="240" w:lineRule="auto"/>
        <w:rPr>
          <w:sz w:val="24"/>
          <w:szCs w:val="24"/>
        </w:rPr>
      </w:pPr>
      <w:r w:rsidRPr="05787084" w:rsidR="468CE90F">
        <w:rPr>
          <w:sz w:val="24"/>
          <w:szCs w:val="24"/>
        </w:rPr>
        <w:t xml:space="preserve">Step 9:  if </w:t>
      </w:r>
      <w:r w:rsidRPr="05787084" w:rsidR="468CE90F">
        <w:rPr>
          <w:sz w:val="24"/>
          <w:szCs w:val="24"/>
        </w:rPr>
        <w:t>userConvertTo</w:t>
      </w:r>
      <w:r w:rsidRPr="05787084" w:rsidR="468CE90F">
        <w:rPr>
          <w:sz w:val="24"/>
          <w:szCs w:val="24"/>
        </w:rPr>
        <w:t xml:space="preserve"> is 1 and </w:t>
      </w:r>
      <w:r w:rsidRPr="05787084" w:rsidR="468CE90F">
        <w:rPr>
          <w:sz w:val="24"/>
          <w:szCs w:val="24"/>
        </w:rPr>
        <w:t>userConvertChoice</w:t>
      </w:r>
      <w:r w:rsidRPr="05787084" w:rsidR="468CE90F">
        <w:rPr>
          <w:sz w:val="24"/>
          <w:szCs w:val="24"/>
        </w:rPr>
        <w:t xml:space="preserve"> is 1 and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is not 0 set </w:t>
      </w:r>
      <w:r w:rsidRPr="05787084" w:rsidR="468CE90F">
        <w:rPr>
          <w:sz w:val="24"/>
          <w:szCs w:val="24"/>
        </w:rPr>
        <w:t>convertValue</w:t>
      </w:r>
      <w:r w:rsidRPr="05787084" w:rsidR="468CE90F">
        <w:rPr>
          <w:sz w:val="24"/>
          <w:szCs w:val="24"/>
        </w:rPr>
        <w:t xml:space="preserve"> to </w:t>
      </w:r>
      <w:r w:rsidRPr="05787084" w:rsidR="468CE90F">
        <w:rPr>
          <w:sz w:val="24"/>
          <w:szCs w:val="24"/>
        </w:rPr>
        <w:t>userValue</w:t>
      </w:r>
    </w:p>
    <w:p w:rsidR="468CE90F" w:rsidP="05787084" w:rsidRDefault="468CE90F" w14:paraId="2051B335" w14:textId="03751477">
      <w:pPr>
        <w:spacing w:line="240" w:lineRule="auto"/>
        <w:rPr>
          <w:sz w:val="24"/>
          <w:szCs w:val="24"/>
        </w:rPr>
      </w:pPr>
      <w:r w:rsidRPr="05787084" w:rsidR="468CE90F">
        <w:rPr>
          <w:sz w:val="24"/>
          <w:szCs w:val="24"/>
        </w:rPr>
        <w:t xml:space="preserve">Step 10:  if </w:t>
      </w:r>
      <w:r w:rsidRPr="05787084" w:rsidR="468CE90F">
        <w:rPr>
          <w:sz w:val="24"/>
          <w:szCs w:val="24"/>
        </w:rPr>
        <w:t>userConvertTo</w:t>
      </w:r>
      <w:r w:rsidRPr="05787084" w:rsidR="468CE90F">
        <w:rPr>
          <w:sz w:val="24"/>
          <w:szCs w:val="24"/>
        </w:rPr>
        <w:t xml:space="preserve"> is 1 and </w:t>
      </w:r>
      <w:r w:rsidRPr="05787084" w:rsidR="468CE90F">
        <w:rPr>
          <w:sz w:val="24"/>
          <w:szCs w:val="24"/>
        </w:rPr>
        <w:t>userConvertChoice</w:t>
      </w:r>
      <w:r w:rsidRPr="05787084" w:rsidR="468CE90F">
        <w:rPr>
          <w:sz w:val="24"/>
          <w:szCs w:val="24"/>
        </w:rPr>
        <w:t xml:space="preserve"> is 2 and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is not 0 set </w:t>
      </w:r>
      <w:r w:rsidRPr="05787084" w:rsidR="468CE90F">
        <w:rPr>
          <w:sz w:val="24"/>
          <w:szCs w:val="24"/>
        </w:rPr>
        <w:t>convertValue</w:t>
      </w:r>
      <w:r w:rsidRPr="05787084" w:rsidR="468CE90F">
        <w:rPr>
          <w:sz w:val="24"/>
          <w:szCs w:val="24"/>
        </w:rPr>
        <w:t xml:space="preserve"> to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* </w:t>
      </w:r>
      <w:r w:rsidRPr="05787084" w:rsidR="468CE90F">
        <w:rPr>
          <w:sz w:val="24"/>
          <w:szCs w:val="24"/>
        </w:rPr>
        <w:t>tbsConversionRate</w:t>
      </w:r>
    </w:p>
    <w:p w:rsidR="468CE90F" w:rsidP="05787084" w:rsidRDefault="468CE90F" w14:paraId="4D7F86DD" w14:textId="5372D0D8">
      <w:pPr>
        <w:spacing w:line="240" w:lineRule="auto"/>
        <w:rPr>
          <w:sz w:val="24"/>
          <w:szCs w:val="24"/>
        </w:rPr>
      </w:pPr>
      <w:r w:rsidRPr="05787084" w:rsidR="468CE90F">
        <w:rPr>
          <w:sz w:val="24"/>
          <w:szCs w:val="24"/>
        </w:rPr>
        <w:t xml:space="preserve">Step 11: if </w:t>
      </w:r>
      <w:r w:rsidRPr="05787084" w:rsidR="468CE90F">
        <w:rPr>
          <w:sz w:val="24"/>
          <w:szCs w:val="24"/>
        </w:rPr>
        <w:t>userConvertTo</w:t>
      </w:r>
      <w:r w:rsidRPr="05787084" w:rsidR="468CE90F">
        <w:rPr>
          <w:sz w:val="24"/>
          <w:szCs w:val="24"/>
        </w:rPr>
        <w:t xml:space="preserve"> is 2 set </w:t>
      </w:r>
      <w:r w:rsidRPr="05787084" w:rsidR="468CE90F">
        <w:rPr>
          <w:sz w:val="24"/>
          <w:szCs w:val="24"/>
        </w:rPr>
        <w:t>userConvertToString</w:t>
      </w:r>
      <w:r w:rsidRPr="05787084" w:rsidR="468CE90F">
        <w:rPr>
          <w:sz w:val="24"/>
          <w:szCs w:val="24"/>
        </w:rPr>
        <w:t xml:space="preserve"> to “Tablespoon(s)”</w:t>
      </w:r>
    </w:p>
    <w:p w:rsidR="468CE90F" w:rsidP="05787084" w:rsidRDefault="468CE90F" w14:paraId="1BDA9F11" w14:textId="6B1D7641">
      <w:pPr>
        <w:spacing w:line="240" w:lineRule="auto"/>
        <w:rPr>
          <w:sz w:val="24"/>
          <w:szCs w:val="24"/>
        </w:rPr>
      </w:pPr>
      <w:r w:rsidRPr="05787084" w:rsidR="468CE90F">
        <w:rPr>
          <w:sz w:val="24"/>
          <w:szCs w:val="24"/>
        </w:rPr>
        <w:t xml:space="preserve">Step 12: if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== 0 set </w:t>
      </w:r>
      <w:r w:rsidRPr="05787084" w:rsidR="468CE90F">
        <w:rPr>
          <w:sz w:val="24"/>
          <w:szCs w:val="24"/>
        </w:rPr>
        <w:t>convertValue</w:t>
      </w:r>
      <w:r w:rsidRPr="05787084" w:rsidR="468CE90F">
        <w:rPr>
          <w:sz w:val="24"/>
          <w:szCs w:val="24"/>
        </w:rPr>
        <w:t xml:space="preserve"> to 0</w:t>
      </w:r>
    </w:p>
    <w:p w:rsidR="468CE90F" w:rsidP="05787084" w:rsidRDefault="468CE90F" w14:paraId="36497719" w14:textId="1517B09D">
      <w:pPr>
        <w:spacing w:line="240" w:lineRule="auto"/>
        <w:rPr>
          <w:sz w:val="24"/>
          <w:szCs w:val="24"/>
        </w:rPr>
      </w:pPr>
      <w:r w:rsidRPr="05787084" w:rsidR="468CE90F">
        <w:rPr>
          <w:sz w:val="24"/>
          <w:szCs w:val="24"/>
        </w:rPr>
        <w:t xml:space="preserve">Step 13:  if </w:t>
      </w:r>
      <w:r w:rsidRPr="05787084" w:rsidR="468CE90F">
        <w:rPr>
          <w:sz w:val="24"/>
          <w:szCs w:val="24"/>
        </w:rPr>
        <w:t>userConvertTo</w:t>
      </w:r>
      <w:r w:rsidRPr="05787084" w:rsidR="468CE90F">
        <w:rPr>
          <w:sz w:val="24"/>
          <w:szCs w:val="24"/>
        </w:rPr>
        <w:t xml:space="preserve"> is 2 and </w:t>
      </w:r>
      <w:r w:rsidRPr="05787084" w:rsidR="468CE90F">
        <w:rPr>
          <w:sz w:val="24"/>
          <w:szCs w:val="24"/>
        </w:rPr>
        <w:t>userConvertChoice</w:t>
      </w:r>
      <w:r w:rsidRPr="05787084" w:rsidR="468CE90F">
        <w:rPr>
          <w:sz w:val="24"/>
          <w:szCs w:val="24"/>
        </w:rPr>
        <w:t xml:space="preserve"> is 0 and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is not 0 set </w:t>
      </w:r>
      <w:r w:rsidRPr="05787084" w:rsidR="468CE90F">
        <w:rPr>
          <w:sz w:val="24"/>
          <w:szCs w:val="24"/>
        </w:rPr>
        <w:t>convertValue</w:t>
      </w:r>
      <w:r w:rsidRPr="05787084" w:rsidR="468CE90F">
        <w:rPr>
          <w:sz w:val="24"/>
          <w:szCs w:val="24"/>
        </w:rPr>
        <w:t xml:space="preserve"> to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* 2</w:t>
      </w:r>
    </w:p>
    <w:p w:rsidR="468CE90F" w:rsidP="05787084" w:rsidRDefault="468CE90F" w14:paraId="68BF7794" w14:textId="2EC4CB9C">
      <w:pPr>
        <w:spacing w:line="240" w:lineRule="auto"/>
        <w:rPr>
          <w:sz w:val="24"/>
          <w:szCs w:val="24"/>
        </w:rPr>
      </w:pPr>
      <w:r w:rsidRPr="05787084" w:rsidR="468CE90F">
        <w:rPr>
          <w:sz w:val="24"/>
          <w:szCs w:val="24"/>
        </w:rPr>
        <w:t xml:space="preserve">Step </w:t>
      </w:r>
      <w:r w:rsidRPr="05787084" w:rsidR="3228564E">
        <w:rPr>
          <w:sz w:val="24"/>
          <w:szCs w:val="24"/>
        </w:rPr>
        <w:t>14</w:t>
      </w:r>
      <w:r w:rsidRPr="05787084" w:rsidR="468CE90F">
        <w:rPr>
          <w:sz w:val="24"/>
          <w:szCs w:val="24"/>
        </w:rPr>
        <w:t xml:space="preserve">:  if </w:t>
      </w:r>
      <w:r w:rsidRPr="05787084" w:rsidR="468CE90F">
        <w:rPr>
          <w:sz w:val="24"/>
          <w:szCs w:val="24"/>
        </w:rPr>
        <w:t>userConvertTo</w:t>
      </w:r>
      <w:r w:rsidRPr="05787084" w:rsidR="468CE90F">
        <w:rPr>
          <w:sz w:val="24"/>
          <w:szCs w:val="24"/>
        </w:rPr>
        <w:t xml:space="preserve"> is 2 and </w:t>
      </w:r>
      <w:r w:rsidRPr="05787084" w:rsidR="468CE90F">
        <w:rPr>
          <w:sz w:val="24"/>
          <w:szCs w:val="24"/>
        </w:rPr>
        <w:t>userConvertChoice</w:t>
      </w:r>
      <w:r w:rsidRPr="05787084" w:rsidR="468CE90F">
        <w:rPr>
          <w:sz w:val="24"/>
          <w:szCs w:val="24"/>
        </w:rPr>
        <w:t xml:space="preserve"> is 1 and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is not 0 set </w:t>
      </w:r>
      <w:r w:rsidRPr="05787084" w:rsidR="468CE90F">
        <w:rPr>
          <w:sz w:val="24"/>
          <w:szCs w:val="24"/>
        </w:rPr>
        <w:t>convertValue</w:t>
      </w:r>
      <w:r w:rsidRPr="05787084" w:rsidR="468CE90F">
        <w:rPr>
          <w:sz w:val="24"/>
          <w:szCs w:val="24"/>
        </w:rPr>
        <w:t xml:space="preserve"> to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/ </w:t>
      </w:r>
      <w:r w:rsidRPr="05787084" w:rsidR="468CE90F">
        <w:rPr>
          <w:sz w:val="24"/>
          <w:szCs w:val="24"/>
        </w:rPr>
        <w:t>tbsConversionRate</w:t>
      </w:r>
    </w:p>
    <w:p w:rsidR="468CE90F" w:rsidP="05787084" w:rsidRDefault="468CE90F" w14:paraId="72B1138C" w14:textId="1E1F205C">
      <w:pPr>
        <w:spacing w:line="240" w:lineRule="auto"/>
        <w:rPr>
          <w:sz w:val="24"/>
          <w:szCs w:val="24"/>
        </w:rPr>
      </w:pPr>
      <w:r w:rsidRPr="05787084" w:rsidR="468CE90F">
        <w:rPr>
          <w:sz w:val="24"/>
          <w:szCs w:val="24"/>
        </w:rPr>
        <w:t xml:space="preserve">Step </w:t>
      </w:r>
      <w:r w:rsidRPr="05787084" w:rsidR="58BB3DAF">
        <w:rPr>
          <w:sz w:val="24"/>
          <w:szCs w:val="24"/>
        </w:rPr>
        <w:t>15</w:t>
      </w:r>
      <w:r w:rsidRPr="05787084" w:rsidR="468CE90F">
        <w:rPr>
          <w:sz w:val="24"/>
          <w:szCs w:val="24"/>
        </w:rPr>
        <w:t xml:space="preserve">:  if </w:t>
      </w:r>
      <w:r w:rsidRPr="05787084" w:rsidR="468CE90F">
        <w:rPr>
          <w:sz w:val="24"/>
          <w:szCs w:val="24"/>
        </w:rPr>
        <w:t>userConvertTo</w:t>
      </w:r>
      <w:r w:rsidRPr="05787084" w:rsidR="468CE90F">
        <w:rPr>
          <w:sz w:val="24"/>
          <w:szCs w:val="24"/>
        </w:rPr>
        <w:t xml:space="preserve"> is 2 and </w:t>
      </w:r>
      <w:r w:rsidRPr="05787084" w:rsidR="468CE90F">
        <w:rPr>
          <w:sz w:val="24"/>
          <w:szCs w:val="24"/>
        </w:rPr>
        <w:t>userConvertChoice</w:t>
      </w:r>
      <w:r w:rsidRPr="05787084" w:rsidR="468CE90F">
        <w:rPr>
          <w:sz w:val="24"/>
          <w:szCs w:val="24"/>
        </w:rPr>
        <w:t xml:space="preserve"> is 2 and </w:t>
      </w:r>
      <w:r w:rsidRPr="05787084" w:rsidR="468CE90F">
        <w:rPr>
          <w:sz w:val="24"/>
          <w:szCs w:val="24"/>
        </w:rPr>
        <w:t>userValue</w:t>
      </w:r>
      <w:r w:rsidRPr="05787084" w:rsidR="468CE90F">
        <w:rPr>
          <w:sz w:val="24"/>
          <w:szCs w:val="24"/>
        </w:rPr>
        <w:t xml:space="preserve"> is not 0 set </w:t>
      </w:r>
      <w:r w:rsidRPr="05787084" w:rsidR="468CE90F">
        <w:rPr>
          <w:sz w:val="24"/>
          <w:szCs w:val="24"/>
        </w:rPr>
        <w:t>convertValue</w:t>
      </w:r>
      <w:r w:rsidRPr="05787084" w:rsidR="468CE90F">
        <w:rPr>
          <w:sz w:val="24"/>
          <w:szCs w:val="24"/>
        </w:rPr>
        <w:t xml:space="preserve"> to </w:t>
      </w:r>
      <w:r w:rsidRPr="05787084" w:rsidR="468CE90F">
        <w:rPr>
          <w:sz w:val="24"/>
          <w:szCs w:val="24"/>
        </w:rPr>
        <w:t>userValue</w:t>
      </w:r>
    </w:p>
    <w:p w:rsidR="121F5E34" w:rsidP="05787084" w:rsidRDefault="121F5E34" w14:paraId="0EF2ABDA" w14:textId="6711E29C">
      <w:pPr>
        <w:pStyle w:val="Normal"/>
        <w:spacing w:line="240" w:lineRule="auto"/>
        <w:rPr>
          <w:sz w:val="24"/>
          <w:szCs w:val="24"/>
        </w:rPr>
      </w:pPr>
      <w:r w:rsidRPr="05787084" w:rsidR="121F5E34">
        <w:rPr>
          <w:sz w:val="24"/>
          <w:szCs w:val="24"/>
        </w:rPr>
        <w:t>Step 16: return convertValue</w:t>
      </w:r>
    </w:p>
    <w:p w:rsidR="005F2626" w:rsidP="005F2626" w:rsidRDefault="005F2626" w14:paraId="2B694000" w14:textId="2D40937E">
      <w:pPr>
        <w:spacing w:line="240" w:lineRule="auto"/>
        <w:rPr>
          <w:sz w:val="24"/>
          <w:szCs w:val="24"/>
        </w:rPr>
      </w:pPr>
      <w:r w:rsidRPr="05787084" w:rsidR="005F2626">
        <w:rPr>
          <w:b w:val="1"/>
          <w:bCs w:val="1"/>
          <w:sz w:val="28"/>
          <w:szCs w:val="28"/>
        </w:rPr>
        <w:t>takeUserValue</w:t>
      </w:r>
      <w:r w:rsidRPr="05787084" w:rsidR="00040DAC">
        <w:rPr>
          <w:b w:val="1"/>
          <w:bCs w:val="1"/>
          <w:sz w:val="28"/>
          <w:szCs w:val="28"/>
        </w:rPr>
        <w:t>(</w:t>
      </w:r>
      <w:r w:rsidRPr="05787084" w:rsidR="00040DAC">
        <w:rPr>
          <w:b w:val="1"/>
          <w:bCs w:val="1"/>
          <w:sz w:val="28"/>
          <w:szCs w:val="28"/>
        </w:rPr>
        <w:t>)</w:t>
      </w:r>
      <w:r>
        <w:br/>
      </w:r>
      <w:r w:rsidRPr="05787084" w:rsidR="005F2626">
        <w:rPr>
          <w:sz w:val="24"/>
          <w:szCs w:val="24"/>
        </w:rPr>
        <w:t>Step 1:</w:t>
      </w:r>
      <w:r w:rsidRPr="05787084" w:rsidR="00040DAC">
        <w:rPr>
          <w:sz w:val="24"/>
          <w:szCs w:val="24"/>
        </w:rPr>
        <w:t xml:space="preserve"> Take Input for </w:t>
      </w:r>
      <w:r w:rsidRPr="05787084" w:rsidR="00040DAC">
        <w:rPr>
          <w:sz w:val="24"/>
          <w:szCs w:val="24"/>
        </w:rPr>
        <w:t>userValue</w:t>
      </w:r>
    </w:p>
    <w:p w:rsidR="00040DAC" w:rsidP="005F2626" w:rsidRDefault="00040DAC" w14:paraId="4B81C4F4" w14:textId="1865955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2: take the 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 string and replace all spaces with null / empty.</w:t>
      </w:r>
    </w:p>
    <w:p w:rsidR="00040DAC" w:rsidP="005F2626" w:rsidRDefault="00040DAC" w14:paraId="207852DE" w14:textId="5057B2C0">
      <w:pPr>
        <w:spacing w:line="240" w:lineRule="auto"/>
        <w:rPr>
          <w:sz w:val="24"/>
          <w:szCs w:val="24"/>
        </w:rPr>
      </w:pPr>
      <w:r w:rsidRPr="05787084" w:rsidR="00040DAC">
        <w:rPr>
          <w:sz w:val="24"/>
          <w:szCs w:val="24"/>
        </w:rPr>
        <w:t xml:space="preserve">Step 3: Call a lambda function </w:t>
      </w:r>
      <w:r w:rsidRPr="05787084" w:rsidR="08EE1AD3">
        <w:rPr>
          <w:sz w:val="24"/>
          <w:szCs w:val="24"/>
        </w:rPr>
        <w:t>with the</w:t>
      </w:r>
      <w:r w:rsidRPr="05787084" w:rsidR="00040DAC">
        <w:rPr>
          <w:sz w:val="24"/>
          <w:szCs w:val="24"/>
        </w:rPr>
        <w:t xml:space="preserve"> argument </w:t>
      </w:r>
      <w:r w:rsidRPr="05787084" w:rsidR="00040DAC">
        <w:rPr>
          <w:sz w:val="24"/>
          <w:szCs w:val="24"/>
        </w:rPr>
        <w:t>userValue</w:t>
      </w:r>
      <w:r w:rsidRPr="05787084" w:rsidR="00040DAC">
        <w:rPr>
          <w:sz w:val="24"/>
          <w:szCs w:val="24"/>
        </w:rPr>
        <w:t xml:space="preserve">, this will iterate through the string character by character and create a list in order of </w:t>
      </w:r>
      <w:r w:rsidRPr="05787084" w:rsidR="00040DAC">
        <w:rPr>
          <w:sz w:val="24"/>
          <w:szCs w:val="24"/>
        </w:rPr>
        <w:t>stringToList</w:t>
      </w:r>
      <w:r w:rsidRPr="05787084" w:rsidR="00040DAC">
        <w:rPr>
          <w:sz w:val="24"/>
          <w:szCs w:val="24"/>
        </w:rPr>
        <w:t xml:space="preserve">, also filtering out everything outside of </w:t>
      </w:r>
      <w:r w:rsidRPr="05787084" w:rsidR="00040DAC">
        <w:rPr>
          <w:sz w:val="24"/>
          <w:szCs w:val="24"/>
        </w:rPr>
        <w:t>stringFilter</w:t>
      </w:r>
    </w:p>
    <w:p w:rsidR="00040DAC" w:rsidP="005F2626" w:rsidRDefault="00040DAC" w14:paraId="13DA9927" w14:textId="2259595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4: Set 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 to a null string + </w:t>
      </w:r>
      <w:proofErr w:type="spellStart"/>
      <w:r>
        <w:rPr>
          <w:sz w:val="24"/>
          <w:szCs w:val="24"/>
        </w:rPr>
        <w:t>stringToList</w:t>
      </w:r>
      <w:proofErr w:type="spellEnd"/>
      <w:r>
        <w:rPr>
          <w:sz w:val="24"/>
          <w:szCs w:val="24"/>
        </w:rPr>
        <w:t xml:space="preserve">, taking each entry as a character for the </w:t>
      </w:r>
      <w:proofErr w:type="gramStart"/>
      <w:r>
        <w:rPr>
          <w:sz w:val="24"/>
          <w:szCs w:val="24"/>
        </w:rPr>
        <w:t>string</w:t>
      </w:r>
      <w:proofErr w:type="gramEnd"/>
    </w:p>
    <w:p w:rsidR="00040DAC" w:rsidP="005F2626" w:rsidRDefault="00040DAC" w14:paraId="740ECBBB" w14:textId="58C5A85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5: Try 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 = float(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) </w:t>
      </w:r>
    </w:p>
    <w:p w:rsidR="00040DAC" w:rsidP="005F2626" w:rsidRDefault="00040DAC" w14:paraId="409DD95C" w14:textId="1149D2A7">
      <w:pPr>
        <w:spacing w:line="240" w:lineRule="auto"/>
        <w:rPr>
          <w:sz w:val="24"/>
          <w:szCs w:val="24"/>
        </w:rPr>
      </w:pPr>
      <w:r w:rsidRPr="05787084" w:rsidR="00040DAC">
        <w:rPr>
          <w:sz w:val="24"/>
          <w:szCs w:val="24"/>
        </w:rPr>
        <w:t xml:space="preserve">Step 6: if </w:t>
      </w:r>
      <w:r w:rsidRPr="05787084" w:rsidR="5E862B30">
        <w:rPr>
          <w:sz w:val="24"/>
          <w:szCs w:val="24"/>
        </w:rPr>
        <w:t>Exception</w:t>
      </w:r>
      <w:r w:rsidRPr="05787084" w:rsidR="00040DAC">
        <w:rPr>
          <w:sz w:val="24"/>
          <w:szCs w:val="24"/>
        </w:rPr>
        <w:t xml:space="preserve"> </w:t>
      </w:r>
      <w:r w:rsidRPr="05787084" w:rsidR="00040DAC">
        <w:rPr>
          <w:sz w:val="24"/>
          <w:szCs w:val="24"/>
        </w:rPr>
        <w:t>ValueError</w:t>
      </w:r>
      <w:r w:rsidRPr="05787084" w:rsidR="00040DAC">
        <w:rPr>
          <w:sz w:val="24"/>
          <w:szCs w:val="24"/>
        </w:rPr>
        <w:t xml:space="preserve"> occurs print the value taken was not a number you may try </w:t>
      </w:r>
      <w:r w:rsidRPr="05787084" w:rsidR="00040DAC">
        <w:rPr>
          <w:sz w:val="24"/>
          <w:szCs w:val="24"/>
        </w:rPr>
        <w:t>again</w:t>
      </w:r>
    </w:p>
    <w:p w:rsidR="00040DAC" w:rsidP="005F2626" w:rsidRDefault="00040DAC" w14:paraId="57C7E1C7" w14:textId="2C127316">
      <w:pPr>
        <w:spacing w:line="240" w:lineRule="auto"/>
        <w:rPr>
          <w:sz w:val="24"/>
          <w:szCs w:val="24"/>
        </w:rPr>
      </w:pPr>
      <w:r w:rsidRPr="05787084" w:rsidR="00040DAC">
        <w:rPr>
          <w:sz w:val="24"/>
          <w:szCs w:val="24"/>
        </w:rPr>
        <w:t xml:space="preserve">Step 7: if exception Value error </w:t>
      </w:r>
      <w:r w:rsidRPr="05787084" w:rsidR="755B55C8">
        <w:rPr>
          <w:sz w:val="24"/>
          <w:szCs w:val="24"/>
        </w:rPr>
        <w:t>occurs</w:t>
      </w:r>
      <w:r w:rsidRPr="05787084" w:rsidR="00040DAC">
        <w:rPr>
          <w:sz w:val="24"/>
          <w:szCs w:val="24"/>
        </w:rPr>
        <w:t xml:space="preserve"> also call </w:t>
      </w:r>
      <w:r w:rsidRPr="05787084" w:rsidR="00040DAC">
        <w:rPr>
          <w:sz w:val="24"/>
          <w:szCs w:val="24"/>
        </w:rPr>
        <w:t>takeUserValue</w:t>
      </w:r>
      <w:r w:rsidRPr="05787084" w:rsidR="00040DAC">
        <w:rPr>
          <w:sz w:val="24"/>
          <w:szCs w:val="24"/>
        </w:rPr>
        <w:t xml:space="preserve"> setting </w:t>
      </w:r>
      <w:r w:rsidRPr="05787084" w:rsidR="00040DAC">
        <w:rPr>
          <w:sz w:val="24"/>
          <w:szCs w:val="24"/>
        </w:rPr>
        <w:t>userValue</w:t>
      </w:r>
      <w:r w:rsidRPr="05787084" w:rsidR="00040DAC">
        <w:rPr>
          <w:sz w:val="24"/>
          <w:szCs w:val="24"/>
        </w:rPr>
        <w:t xml:space="preserve"> to equal it so the point from the main function does not get set to just “” aka </w:t>
      </w:r>
      <w:r w:rsidRPr="05787084" w:rsidR="00040DAC">
        <w:rPr>
          <w:sz w:val="24"/>
          <w:szCs w:val="24"/>
        </w:rPr>
        <w:t>null</w:t>
      </w:r>
    </w:p>
    <w:p w:rsidR="00040DAC" w:rsidP="005F2626" w:rsidRDefault="00040DAC" w14:paraId="0CE244E2" w14:textId="6D74E0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8 return </w:t>
      </w:r>
      <w:proofErr w:type="spellStart"/>
      <w:r>
        <w:rPr>
          <w:sz w:val="24"/>
          <w:szCs w:val="24"/>
        </w:rPr>
        <w:t>userValue</w:t>
      </w:r>
      <w:proofErr w:type="spellEnd"/>
    </w:p>
    <w:p w:rsidR="005F2626" w:rsidP="005F2626" w:rsidRDefault="005F2626" w14:paraId="4994037B" w14:textId="74DE3204">
      <w:pPr>
        <w:spacing w:line="240" w:lineRule="auto"/>
        <w:rPr>
          <w:sz w:val="24"/>
          <w:szCs w:val="24"/>
        </w:rPr>
      </w:pPr>
      <w:r w:rsidRPr="05787084" w:rsidR="005F2626">
        <w:rPr>
          <w:b w:val="1"/>
          <w:bCs w:val="1"/>
          <w:sz w:val="28"/>
          <w:szCs w:val="28"/>
        </w:rPr>
        <w:t>convertUnit</w:t>
      </w:r>
      <w:r w:rsidRPr="05787084" w:rsidR="00040DAC">
        <w:rPr>
          <w:b w:val="1"/>
          <w:bCs w:val="1"/>
          <w:sz w:val="28"/>
          <w:szCs w:val="28"/>
        </w:rPr>
        <w:t>(</w:t>
      </w:r>
      <w:r w:rsidRPr="05787084" w:rsidR="00040DAC">
        <w:rPr>
          <w:b w:val="1"/>
          <w:bCs w:val="1"/>
          <w:sz w:val="28"/>
          <w:szCs w:val="28"/>
        </w:rPr>
        <w:t>userName</w:t>
      </w:r>
      <w:r w:rsidRPr="05787084" w:rsidR="00040DAC">
        <w:rPr>
          <w:b w:val="1"/>
          <w:bCs w:val="1"/>
          <w:sz w:val="28"/>
          <w:szCs w:val="28"/>
        </w:rPr>
        <w:t>)</w:t>
      </w:r>
      <w:r>
        <w:br/>
      </w:r>
      <w:r w:rsidRPr="05787084" w:rsidR="005F2626">
        <w:rPr>
          <w:sz w:val="24"/>
          <w:szCs w:val="24"/>
        </w:rPr>
        <w:t>Step 1:</w:t>
      </w:r>
      <w:r w:rsidRPr="05787084" w:rsidR="00040DAC">
        <w:rPr>
          <w:sz w:val="24"/>
          <w:szCs w:val="24"/>
        </w:rPr>
        <w:t xml:space="preserve"> G</w:t>
      </w:r>
      <w:r w:rsidRPr="05787084" w:rsidR="005F2626">
        <w:rPr>
          <w:sz w:val="24"/>
          <w:szCs w:val="24"/>
        </w:rPr>
        <w:t xml:space="preserve">et the user’s Value through </w:t>
      </w:r>
      <w:r w:rsidRPr="05787084" w:rsidR="005F2626">
        <w:rPr>
          <w:sz w:val="24"/>
          <w:szCs w:val="24"/>
        </w:rPr>
        <w:t>takeUserValue</w:t>
      </w:r>
      <w:r w:rsidRPr="05787084" w:rsidR="005F2626">
        <w:rPr>
          <w:sz w:val="24"/>
          <w:szCs w:val="24"/>
        </w:rPr>
        <w:t xml:space="preserve"> </w:t>
      </w:r>
      <w:r w:rsidRPr="05787084" w:rsidR="005F2626">
        <w:rPr>
          <w:sz w:val="24"/>
          <w:szCs w:val="24"/>
        </w:rPr>
        <w:t>function</w:t>
      </w:r>
    </w:p>
    <w:p w:rsidR="00040DAC" w:rsidP="005F2626" w:rsidRDefault="00040DAC" w14:paraId="5E1F0E2D" w14:textId="6B24DBD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2: Print the choices of conversion with the correlating numbers.</w:t>
      </w:r>
    </w:p>
    <w:p w:rsidR="00040DAC" w:rsidP="005F2626" w:rsidRDefault="00040DAC" w14:paraId="2ABE5EAB" w14:textId="6A73989E">
      <w:pPr>
        <w:spacing w:line="240" w:lineRule="auto"/>
        <w:rPr>
          <w:sz w:val="24"/>
          <w:szCs w:val="24"/>
        </w:rPr>
      </w:pPr>
      <w:r w:rsidRPr="05787084" w:rsidR="00040DAC">
        <w:rPr>
          <w:sz w:val="24"/>
          <w:szCs w:val="24"/>
        </w:rPr>
        <w:t xml:space="preserve">Step 3: Take input from user asking for which choice they would like </w:t>
      </w:r>
      <w:r w:rsidRPr="05787084" w:rsidR="1C8595BB">
        <w:rPr>
          <w:sz w:val="24"/>
          <w:szCs w:val="24"/>
        </w:rPr>
        <w:t>to store</w:t>
      </w:r>
      <w:r w:rsidRPr="05787084" w:rsidR="00040DAC">
        <w:rPr>
          <w:sz w:val="24"/>
          <w:szCs w:val="24"/>
        </w:rPr>
        <w:t xml:space="preserve"> that into </w:t>
      </w:r>
      <w:r w:rsidRPr="05787084" w:rsidR="00040DAC">
        <w:rPr>
          <w:sz w:val="24"/>
          <w:szCs w:val="24"/>
        </w:rPr>
        <w:t>userConvertChoice</w:t>
      </w:r>
    </w:p>
    <w:p w:rsidR="005F2626" w:rsidP="005F2626" w:rsidRDefault="00040DAC" w14:paraId="0A9C9075" w14:textId="0ED79FBE">
      <w:pPr>
        <w:spacing w:line="240" w:lineRule="auto"/>
        <w:rPr>
          <w:sz w:val="24"/>
          <w:szCs w:val="24"/>
        </w:rPr>
      </w:pPr>
      <w:r w:rsidRPr="05787084" w:rsidR="00040DAC">
        <w:rPr>
          <w:sz w:val="24"/>
          <w:szCs w:val="24"/>
        </w:rPr>
        <w:t xml:space="preserve">Step 4: Take </w:t>
      </w:r>
      <w:r w:rsidRPr="05787084" w:rsidR="00040DAC">
        <w:rPr>
          <w:sz w:val="24"/>
          <w:szCs w:val="24"/>
        </w:rPr>
        <w:t>userConvertChoice</w:t>
      </w:r>
      <w:r w:rsidRPr="05787084" w:rsidR="00040DAC">
        <w:rPr>
          <w:sz w:val="24"/>
          <w:szCs w:val="24"/>
        </w:rPr>
        <w:t xml:space="preserve"> and replace all spaces </w:t>
      </w:r>
      <w:bookmarkStart w:name="_Int_sj2aoQRv" w:id="978881801"/>
      <w:r w:rsidRPr="05787084" w:rsidR="00040DAC">
        <w:rPr>
          <w:sz w:val="24"/>
          <w:szCs w:val="24"/>
        </w:rPr>
        <w:t>“ “</w:t>
      </w:r>
      <w:bookmarkEnd w:id="978881801"/>
      <w:r w:rsidRPr="05787084" w:rsidR="00040DAC">
        <w:rPr>
          <w:sz w:val="24"/>
          <w:szCs w:val="24"/>
        </w:rPr>
        <w:t xml:space="preserve"> with “” null</w:t>
      </w:r>
    </w:p>
    <w:p w:rsidR="00040DAC" w:rsidP="005F2626" w:rsidRDefault="00040DAC" w14:paraId="101D7E39" w14:textId="21830A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5:  check to see if the first character of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aka </w:t>
      </w:r>
      <w:proofErr w:type="spellStart"/>
      <w:proofErr w:type="gram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:1] is equal to 0 or 1 or 2</w:t>
      </w:r>
      <w:r>
        <w:rPr>
          <w:sz w:val="24"/>
          <w:szCs w:val="24"/>
        </w:rPr>
        <w:br/>
      </w:r>
      <w:r>
        <w:rPr>
          <w:sz w:val="24"/>
          <w:szCs w:val="24"/>
        </w:rPr>
        <w:t>Step 6: If so continue and do nothing</w:t>
      </w:r>
    </w:p>
    <w:p w:rsidR="00040DAC" w:rsidP="005F2626" w:rsidRDefault="00040DAC" w14:paraId="1E4A5FDB" w14:textId="2619F48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7: If not tell the user there has been an error and say what the error </w:t>
      </w:r>
      <w:proofErr w:type="gramStart"/>
      <w:r>
        <w:rPr>
          <w:sz w:val="24"/>
          <w:szCs w:val="24"/>
        </w:rPr>
        <w:t>is</w:t>
      </w:r>
      <w:proofErr w:type="gramEnd"/>
    </w:p>
    <w:p w:rsidR="005F2626" w:rsidP="005F2626" w:rsidRDefault="00653284" w14:paraId="4EC7FB5C" w14:textId="69C037A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8: If not now exit the program</w:t>
      </w:r>
    </w:p>
    <w:p w:rsidR="00653284" w:rsidP="005F2626" w:rsidRDefault="00653284" w14:paraId="0C88E67F" w14:textId="085253A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9: if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is 0 set </w:t>
      </w:r>
      <w:proofErr w:type="spellStart"/>
      <w:r>
        <w:rPr>
          <w:sz w:val="24"/>
          <w:szCs w:val="24"/>
        </w:rPr>
        <w:t>userConvertString</w:t>
      </w:r>
      <w:proofErr w:type="spellEnd"/>
      <w:r>
        <w:rPr>
          <w:sz w:val="24"/>
          <w:szCs w:val="24"/>
        </w:rPr>
        <w:t xml:space="preserve"> to “Ounce(s)”</w:t>
      </w:r>
    </w:p>
    <w:p w:rsidR="00653284" w:rsidP="00653284" w:rsidRDefault="00653284" w14:paraId="24F7F533" w14:textId="096FF9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: if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userConvertString</w:t>
      </w:r>
      <w:proofErr w:type="spellEnd"/>
      <w:r>
        <w:rPr>
          <w:sz w:val="24"/>
          <w:szCs w:val="24"/>
        </w:rPr>
        <w:t xml:space="preserve"> to “</w:t>
      </w:r>
      <w:r>
        <w:rPr>
          <w:sz w:val="24"/>
          <w:szCs w:val="24"/>
        </w:rPr>
        <w:t>Milliliter</w:t>
      </w:r>
      <w:r>
        <w:rPr>
          <w:sz w:val="24"/>
          <w:szCs w:val="24"/>
        </w:rPr>
        <w:t>(s)”</w:t>
      </w:r>
    </w:p>
    <w:p w:rsidR="00653284" w:rsidP="00653284" w:rsidRDefault="00653284" w14:paraId="57865927" w14:textId="6E76A97E">
      <w:pPr>
        <w:spacing w:line="240" w:lineRule="auto"/>
        <w:rPr>
          <w:sz w:val="24"/>
          <w:szCs w:val="24"/>
        </w:rPr>
      </w:pPr>
      <w:r w:rsidRPr="05787084" w:rsidR="00653284">
        <w:rPr>
          <w:sz w:val="24"/>
          <w:szCs w:val="24"/>
        </w:rPr>
        <w:t xml:space="preserve">Step </w:t>
      </w:r>
      <w:r w:rsidRPr="05787084" w:rsidR="00653284">
        <w:rPr>
          <w:sz w:val="24"/>
          <w:szCs w:val="24"/>
        </w:rPr>
        <w:t>11</w:t>
      </w:r>
      <w:r w:rsidRPr="05787084" w:rsidR="00653284">
        <w:rPr>
          <w:sz w:val="24"/>
          <w:szCs w:val="24"/>
        </w:rPr>
        <w:t xml:space="preserve">: if </w:t>
      </w:r>
      <w:r w:rsidRPr="05787084" w:rsidR="00653284">
        <w:rPr>
          <w:sz w:val="24"/>
          <w:szCs w:val="24"/>
        </w:rPr>
        <w:t>userConvertChoice</w:t>
      </w:r>
      <w:r w:rsidRPr="05787084" w:rsidR="00653284">
        <w:rPr>
          <w:sz w:val="24"/>
          <w:szCs w:val="24"/>
        </w:rPr>
        <w:t xml:space="preserve"> is </w:t>
      </w:r>
      <w:r w:rsidRPr="05787084" w:rsidR="00653284">
        <w:rPr>
          <w:sz w:val="24"/>
          <w:szCs w:val="24"/>
        </w:rPr>
        <w:t>2</w:t>
      </w:r>
      <w:r w:rsidRPr="05787084" w:rsidR="00653284">
        <w:rPr>
          <w:sz w:val="24"/>
          <w:szCs w:val="24"/>
        </w:rPr>
        <w:t xml:space="preserve">set </w:t>
      </w:r>
      <w:r w:rsidRPr="05787084" w:rsidR="00653284">
        <w:rPr>
          <w:sz w:val="24"/>
          <w:szCs w:val="24"/>
        </w:rPr>
        <w:t>userConvertString</w:t>
      </w:r>
      <w:r w:rsidRPr="05787084" w:rsidR="00653284">
        <w:rPr>
          <w:sz w:val="24"/>
          <w:szCs w:val="24"/>
        </w:rPr>
        <w:t xml:space="preserve"> to “</w:t>
      </w:r>
      <w:r w:rsidRPr="05787084" w:rsidR="00653284">
        <w:rPr>
          <w:sz w:val="24"/>
          <w:szCs w:val="24"/>
        </w:rPr>
        <w:t>Tablespoon</w:t>
      </w:r>
      <w:r w:rsidRPr="05787084" w:rsidR="00653284">
        <w:rPr>
          <w:sz w:val="24"/>
          <w:szCs w:val="24"/>
        </w:rPr>
        <w:t>(s)”</w:t>
      </w:r>
    </w:p>
    <w:p w:rsidR="117AC8E7" w:rsidP="05787084" w:rsidRDefault="117AC8E7" w14:paraId="3E54C565" w14:textId="629C451F">
      <w:pPr>
        <w:pStyle w:val="Normal"/>
        <w:spacing w:line="240" w:lineRule="auto"/>
        <w:rPr>
          <w:sz w:val="24"/>
          <w:szCs w:val="24"/>
        </w:rPr>
      </w:pPr>
      <w:r w:rsidRPr="05787084" w:rsidR="117AC8E7">
        <w:rPr>
          <w:sz w:val="24"/>
          <w:szCs w:val="24"/>
        </w:rPr>
        <w:t xml:space="preserve">Step 12: set </w:t>
      </w:r>
      <w:r w:rsidRPr="05787084" w:rsidR="117AC8E7">
        <w:rPr>
          <w:sz w:val="24"/>
          <w:szCs w:val="24"/>
        </w:rPr>
        <w:t>convertValue</w:t>
      </w:r>
      <w:r w:rsidRPr="05787084" w:rsidR="117AC8E7">
        <w:rPr>
          <w:sz w:val="24"/>
          <w:szCs w:val="24"/>
        </w:rPr>
        <w:t xml:space="preserve"> </w:t>
      </w:r>
      <w:r w:rsidRPr="05787084" w:rsidR="69BD70AE">
        <w:rPr>
          <w:sz w:val="24"/>
          <w:szCs w:val="24"/>
        </w:rPr>
        <w:t>and us</w:t>
      </w:r>
      <w:r w:rsidRPr="05787084" w:rsidR="69BD70AE">
        <w:rPr>
          <w:sz w:val="24"/>
          <w:szCs w:val="24"/>
        </w:rPr>
        <w:t xml:space="preserve">erConvertToString </w:t>
      </w:r>
      <w:r w:rsidRPr="05787084" w:rsidR="117AC8E7">
        <w:rPr>
          <w:sz w:val="24"/>
          <w:szCs w:val="24"/>
        </w:rPr>
        <w:t>to calculate</w:t>
      </w:r>
      <w:r w:rsidRPr="05787084" w:rsidR="117AC8E7">
        <w:rPr>
          <w:sz w:val="24"/>
          <w:szCs w:val="24"/>
        </w:rPr>
        <w:t>V</w:t>
      </w:r>
      <w:r w:rsidRPr="05787084" w:rsidR="117AC8E7">
        <w:rPr>
          <w:sz w:val="24"/>
          <w:szCs w:val="24"/>
        </w:rPr>
        <w:t>alue(userConv</w:t>
      </w:r>
      <w:r w:rsidRPr="05787084" w:rsidR="117AC8E7">
        <w:rPr>
          <w:sz w:val="24"/>
          <w:szCs w:val="24"/>
        </w:rPr>
        <w:t>er</w:t>
      </w:r>
      <w:r w:rsidRPr="05787084" w:rsidR="117AC8E7">
        <w:rPr>
          <w:sz w:val="24"/>
          <w:szCs w:val="24"/>
        </w:rPr>
        <w:t>tTo, userConvertC</w:t>
      </w:r>
      <w:r w:rsidRPr="05787084" w:rsidR="117AC8E7">
        <w:rPr>
          <w:sz w:val="24"/>
          <w:szCs w:val="24"/>
        </w:rPr>
        <w:t>ho</w:t>
      </w:r>
      <w:r w:rsidRPr="05787084" w:rsidR="117AC8E7">
        <w:rPr>
          <w:sz w:val="24"/>
          <w:szCs w:val="24"/>
        </w:rPr>
        <w:t>ice, user</w:t>
      </w:r>
      <w:r w:rsidRPr="05787084" w:rsidR="117AC8E7">
        <w:rPr>
          <w:sz w:val="24"/>
          <w:szCs w:val="24"/>
        </w:rPr>
        <w:t>Value)</w:t>
      </w:r>
    </w:p>
    <w:p w:rsidR="003C004C" w:rsidP="001D5629" w:rsidRDefault="003C004C" w14:paraId="5E905656" w14:textId="04FDE342">
      <w:pPr>
        <w:spacing w:line="240" w:lineRule="auto"/>
        <w:rPr>
          <w:sz w:val="24"/>
          <w:szCs w:val="24"/>
        </w:rPr>
      </w:pPr>
      <w:r w:rsidRPr="05787084" w:rsidR="003C004C">
        <w:rPr>
          <w:sz w:val="24"/>
          <w:szCs w:val="24"/>
        </w:rPr>
        <w:t xml:space="preserve">Step </w:t>
      </w:r>
      <w:r w:rsidRPr="05787084" w:rsidR="1B3E1EA7">
        <w:rPr>
          <w:sz w:val="24"/>
          <w:szCs w:val="24"/>
        </w:rPr>
        <w:t>13</w:t>
      </w:r>
      <w:r w:rsidRPr="05787084" w:rsidR="003C004C">
        <w:rPr>
          <w:sz w:val="24"/>
          <w:szCs w:val="24"/>
        </w:rPr>
        <w:t xml:space="preserve">: Print the Hello </w:t>
      </w:r>
      <w:r w:rsidRPr="05787084" w:rsidR="003C004C">
        <w:rPr>
          <w:sz w:val="24"/>
          <w:szCs w:val="24"/>
        </w:rPr>
        <w:t>userName</w:t>
      </w:r>
      <w:r w:rsidRPr="05787084" w:rsidR="003C004C">
        <w:rPr>
          <w:sz w:val="24"/>
          <w:szCs w:val="24"/>
        </w:rPr>
        <w:t xml:space="preserve">, </w:t>
      </w:r>
      <w:r w:rsidRPr="05787084" w:rsidR="003C004C">
        <w:rPr>
          <w:sz w:val="24"/>
          <w:szCs w:val="24"/>
        </w:rPr>
        <w:t>userValue</w:t>
      </w:r>
      <w:r w:rsidRPr="05787084" w:rsidR="003C004C">
        <w:rPr>
          <w:sz w:val="24"/>
          <w:szCs w:val="24"/>
        </w:rPr>
        <w:t xml:space="preserve"> </w:t>
      </w:r>
      <w:r w:rsidRPr="05787084" w:rsidR="001E53EA">
        <w:rPr>
          <w:sz w:val="24"/>
          <w:szCs w:val="24"/>
        </w:rPr>
        <w:t>userConvertString</w:t>
      </w:r>
      <w:r w:rsidRPr="05787084" w:rsidR="001E53EA">
        <w:rPr>
          <w:sz w:val="24"/>
          <w:szCs w:val="24"/>
        </w:rPr>
        <w:t xml:space="preserve"> is equal to </w:t>
      </w:r>
      <w:r w:rsidRPr="05787084" w:rsidR="001E53EA">
        <w:rPr>
          <w:sz w:val="24"/>
          <w:szCs w:val="24"/>
        </w:rPr>
        <w:t>convertValue</w:t>
      </w:r>
      <w:r w:rsidRPr="05787084" w:rsidR="001E53EA">
        <w:rPr>
          <w:sz w:val="24"/>
          <w:szCs w:val="24"/>
        </w:rPr>
        <w:t xml:space="preserve"> </w:t>
      </w:r>
      <w:r w:rsidRPr="05787084" w:rsidR="001E53EA">
        <w:rPr>
          <w:sz w:val="24"/>
          <w:szCs w:val="24"/>
        </w:rPr>
        <w:t>userConvertToString</w:t>
      </w:r>
    </w:p>
    <w:p w:rsidRPr="004A6099" w:rsidR="00653284" w:rsidP="05787084" w:rsidRDefault="00653284" w14:paraId="7B88B4D4" w14:textId="2436D8E1">
      <w:pPr>
        <w:pStyle w:val="Normal"/>
        <w:spacing w:line="240" w:lineRule="auto"/>
        <w:rPr>
          <w:b w:val="1"/>
          <w:bCs w:val="1"/>
          <w:sz w:val="28"/>
          <w:szCs w:val="28"/>
        </w:rPr>
      </w:pPr>
      <w:r w:rsidRPr="05787084" w:rsidR="6011D927">
        <w:rPr>
          <w:b w:val="1"/>
          <w:bCs w:val="1"/>
          <w:sz w:val="28"/>
          <w:szCs w:val="28"/>
        </w:rPr>
        <w:t>START</w:t>
      </w:r>
    </w:p>
    <w:p w:rsidRPr="004A6099" w:rsidR="00653284" w:rsidP="05787084" w:rsidRDefault="00653284" w14:noSpellErr="1" w14:paraId="3C4D310A" w14:textId="76C2C1A3">
      <w:pPr>
        <w:spacing w:line="240" w:lineRule="auto"/>
        <w:rPr>
          <w:sz w:val="24"/>
          <w:szCs w:val="24"/>
        </w:rPr>
      </w:pPr>
      <w:r w:rsidRPr="05787084" w:rsidR="6011D927">
        <w:rPr>
          <w:sz w:val="24"/>
          <w:szCs w:val="24"/>
        </w:rPr>
        <w:t>Step 1: print the program’s purpose</w:t>
      </w:r>
    </w:p>
    <w:p w:rsidRPr="004A6099" w:rsidR="00653284" w:rsidP="05787084" w:rsidRDefault="00653284" w14:paraId="4EFF9343" w14:textId="28056B4C">
      <w:pPr>
        <w:spacing w:line="240" w:lineRule="auto"/>
        <w:rPr>
          <w:sz w:val="24"/>
          <w:szCs w:val="24"/>
        </w:rPr>
      </w:pPr>
      <w:r w:rsidRPr="05787084" w:rsidR="6011D927">
        <w:rPr>
          <w:sz w:val="24"/>
          <w:szCs w:val="24"/>
        </w:rPr>
        <w:t>Step 2: Get the userName from the user with an input function</w:t>
      </w:r>
    </w:p>
    <w:p w:rsidRPr="004A6099" w:rsidR="00653284" w:rsidP="05787084" w:rsidRDefault="00653284" w14:noSpellErr="1" w14:paraId="5D132752" w14:textId="7049852F">
      <w:pPr>
        <w:spacing w:line="240" w:lineRule="auto"/>
        <w:rPr>
          <w:sz w:val="24"/>
          <w:szCs w:val="24"/>
        </w:rPr>
      </w:pPr>
      <w:r w:rsidRPr="05787084" w:rsidR="6011D927">
        <w:rPr>
          <w:sz w:val="24"/>
          <w:szCs w:val="24"/>
        </w:rPr>
        <w:t>Step 3: Enter a For loop with 2 iterations</w:t>
      </w:r>
    </w:p>
    <w:p w:rsidRPr="004A6099" w:rsidR="00653284" w:rsidP="05787084" w:rsidRDefault="00653284" w14:noSpellErr="1" w14:paraId="48DE0AA3" w14:textId="22A1BA30">
      <w:pPr>
        <w:spacing w:line="240" w:lineRule="auto"/>
        <w:rPr>
          <w:sz w:val="24"/>
          <w:szCs w:val="24"/>
        </w:rPr>
      </w:pPr>
      <w:r w:rsidRPr="05787084" w:rsidR="6011D927">
        <w:rPr>
          <w:sz w:val="24"/>
          <w:szCs w:val="24"/>
        </w:rPr>
        <w:t>Step 4: Print the conversation number + the iteration number</w:t>
      </w:r>
    </w:p>
    <w:p w:rsidRPr="004A6099" w:rsidR="00653284" w:rsidP="05787084" w:rsidRDefault="00653284" w14:paraId="2C36BD7E" w14:textId="140DC7A0">
      <w:pPr>
        <w:spacing w:line="240" w:lineRule="auto"/>
        <w:rPr>
          <w:sz w:val="24"/>
          <w:szCs w:val="24"/>
        </w:rPr>
      </w:pPr>
      <w:r w:rsidRPr="05787084" w:rsidR="6011D927">
        <w:rPr>
          <w:sz w:val="24"/>
          <w:szCs w:val="24"/>
        </w:rPr>
        <w:t>Step 5: Call convertUnit with the argument userName inside.</w:t>
      </w:r>
    </w:p>
    <w:p w:rsidRPr="004A6099" w:rsidR="00653284" w:rsidP="05787084" w:rsidRDefault="00653284" w14:noSpellErr="1" w14:paraId="698C6D5A" w14:textId="47842E2A">
      <w:pPr>
        <w:spacing w:line="240" w:lineRule="auto"/>
        <w:rPr>
          <w:sz w:val="24"/>
          <w:szCs w:val="24"/>
        </w:rPr>
      </w:pPr>
      <w:r w:rsidRPr="05787084" w:rsidR="6011D927">
        <w:rPr>
          <w:sz w:val="24"/>
          <w:szCs w:val="24"/>
        </w:rPr>
        <w:t>Step 6: Complete the for loop for the second iteration</w:t>
      </w:r>
    </w:p>
    <w:p w:rsidRPr="004A6099" w:rsidR="00653284" w:rsidP="05787084" w:rsidRDefault="00653284" w14:noSpellErr="1" w14:paraId="24338AA5" w14:textId="0529D4FD">
      <w:pPr>
        <w:spacing w:line="240" w:lineRule="auto"/>
        <w:rPr>
          <w:sz w:val="24"/>
          <w:szCs w:val="24"/>
        </w:rPr>
      </w:pPr>
      <w:r w:rsidRPr="05787084" w:rsidR="6011D927">
        <w:rPr>
          <w:sz w:val="24"/>
          <w:szCs w:val="24"/>
        </w:rPr>
        <w:t xml:space="preserve">Step 7: Print the programmer’s name </w:t>
      </w:r>
    </w:p>
    <w:p w:rsidRPr="004A6099" w:rsidR="00653284" w:rsidP="005F2626" w:rsidRDefault="00653284" w14:paraId="7DFFF4BC" w14:textId="181EF4F2">
      <w:pPr>
        <w:spacing w:line="240" w:lineRule="auto"/>
        <w:rPr>
          <w:sz w:val="24"/>
          <w:szCs w:val="24"/>
        </w:rPr>
      </w:pPr>
      <w:r w:rsidRPr="05787084" w:rsidR="6011D927">
        <w:rPr>
          <w:sz w:val="24"/>
          <w:szCs w:val="24"/>
        </w:rPr>
        <w:t>Step 8: end the program</w:t>
      </w:r>
    </w:p>
    <w:p w:rsidR="004A6099" w:rsidP="005F2626" w:rsidRDefault="004A6099" w14:paraId="5C4A2C12" w14:textId="77777777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Step 3: Formal Coding</w:t>
      </w:r>
    </w:p>
    <w:p w:rsidRPr="0015614B" w:rsidR="004A6099" w:rsidP="005F2626" w:rsidRDefault="00875494" w14:paraId="4E77DDEC" w14:textId="34696CF8">
      <w:pPr>
        <w:spacing w:line="240" w:lineRule="auto"/>
        <w:rPr>
          <w:sz w:val="24"/>
          <w:szCs w:val="24"/>
        </w:rPr>
      </w:pPr>
      <w:r w:rsidR="233511D6">
        <w:rPr/>
        <w:t>https://onlinegdb.com/cTIumRIANc</w:t>
      </w:r>
      <w:r>
        <w:br/>
      </w:r>
      <w:r w:rsidRPr="05787084" w:rsidR="004A6099">
        <w:rPr>
          <w:sz w:val="40"/>
          <w:szCs w:val="40"/>
        </w:rPr>
        <w:t>Step 4: Testing</w:t>
      </w:r>
      <w:r>
        <w:br/>
      </w:r>
      <w:r w:rsidRPr="05787084" w:rsidR="0015614B">
        <w:rPr>
          <w:sz w:val="24"/>
          <w:szCs w:val="24"/>
        </w:rPr>
        <w:t>Values to test</w:t>
      </w:r>
      <w:r>
        <w:br/>
      </w:r>
      <w:r w:rsidRPr="05787084" w:rsidR="0015614B">
        <w:rPr>
          <w:sz w:val="24"/>
          <w:szCs w:val="24"/>
        </w:rPr>
        <w:t xml:space="preserve">Case 1: Samuel, </w:t>
      </w:r>
      <w:r w:rsidRPr="05787084" w:rsidR="000F60FC">
        <w:rPr>
          <w:sz w:val="24"/>
          <w:szCs w:val="24"/>
        </w:rPr>
        <w:t xml:space="preserve">0, 12, 1, 2 this should return 12 </w:t>
      </w:r>
      <w:r w:rsidRPr="05787084" w:rsidR="0287846F">
        <w:rPr>
          <w:sz w:val="24"/>
          <w:szCs w:val="24"/>
        </w:rPr>
        <w:t>milliners</w:t>
      </w:r>
      <w:r w:rsidRPr="05787084" w:rsidR="00563B4A">
        <w:rPr>
          <w:sz w:val="24"/>
          <w:szCs w:val="24"/>
        </w:rPr>
        <w:t xml:space="preserve"> to 0.8 Tablespoons</w:t>
      </w:r>
      <w:r w:rsidR="000F60FC">
        <w:drawing>
          <wp:inline wp14:editId="3D806EDE" wp14:anchorId="7E555FE1">
            <wp:extent cx="5943600" cy="3422650"/>
            <wp:effectExtent l="0" t="0" r="0" b="6350"/>
            <wp:docPr id="1" name="Picture 1" descr="A black screen with white tex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f73681425f64b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99" w:rsidP="005F2626" w:rsidRDefault="00563B4A" w14:paraId="67898AC3" w14:textId="5BECB089" w14:noSpellErr="1">
      <w:pPr>
        <w:spacing w:line="240" w:lineRule="auto"/>
      </w:pPr>
      <w:r w:rsidR="00563B4A">
        <w:rPr/>
        <w:t xml:space="preserve">Case 2: </w:t>
      </w:r>
      <w:r w:rsidR="00FA12A4">
        <w:rPr/>
        <w:t xml:space="preserve">Robert Smith, </w:t>
      </w:r>
      <w:r w:rsidR="00C42943">
        <w:rPr/>
        <w:t xml:space="preserve">24, 2, 0 this should return 24 tablespoons to </w:t>
      </w:r>
      <w:bookmarkStart w:name="_Int_oJPY3Qdo" w:id="723071311"/>
      <w:r w:rsidR="003C0F07">
        <w:rPr/>
        <w:t>12 ounces</w:t>
      </w:r>
      <w:bookmarkEnd w:id="723071311"/>
      <w:r w:rsidR="00383EFB">
        <w:drawing>
          <wp:inline wp14:editId="3BAAB723" wp14:anchorId="223D5BBA">
            <wp:extent cx="5943600" cy="2581275"/>
            <wp:effectExtent l="0" t="0" r="0" b="9525"/>
            <wp:docPr id="3" name="Picture 3" descr="A screenshot of a computer pro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87b917571f9646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6099" w:rsidR="00383EFB" w:rsidP="005F2626" w:rsidRDefault="00383EFB" w14:paraId="741C1554" w14:textId="5BC137EB">
      <w:pPr>
        <w:spacing w:line="240" w:lineRule="auto"/>
      </w:pPr>
      <w:r w:rsidR="00383EFB">
        <w:rPr/>
        <w:t xml:space="preserve">Case 3 Samuel Full 201, 0, 1, 12, </w:t>
      </w:r>
      <w:r w:rsidR="00FF6A37">
        <w:rPr/>
        <w:t xml:space="preserve">0, 1, 2 this should return the full project working along with </w:t>
      </w:r>
      <w:bookmarkStart w:name="_Int_6Szv0Yih" w:id="961599656"/>
      <w:r w:rsidR="00FF6A37">
        <w:rPr/>
        <w:t>201 ounces</w:t>
      </w:r>
      <w:bookmarkEnd w:id="961599656"/>
      <w:r w:rsidR="00FF6A37">
        <w:rPr/>
        <w:t xml:space="preserve"> to </w:t>
      </w:r>
      <w:r w:rsidR="00657911">
        <w:rPr/>
        <w:t xml:space="preserve">5944.28 </w:t>
      </w:r>
      <w:r w:rsidR="338A4E34">
        <w:rPr/>
        <w:t>Milliliters</w:t>
      </w:r>
      <w:r w:rsidR="00657911">
        <w:rPr/>
        <w:t xml:space="preserve"> in Conversion #1 and in conversion#2 It should return </w:t>
      </w:r>
      <w:bookmarkStart w:name="_Int_KiYfo1t0" w:id="167551313"/>
      <w:r w:rsidR="00657911">
        <w:rPr/>
        <w:t xml:space="preserve">0 </w:t>
      </w:r>
      <w:r w:rsidR="4EAEECE2">
        <w:rPr/>
        <w:t>milliliters</w:t>
      </w:r>
      <w:bookmarkEnd w:id="167551313"/>
      <w:r w:rsidR="00657911">
        <w:rPr/>
        <w:t xml:space="preserve"> to 0 </w:t>
      </w:r>
      <w:r w:rsidR="00BE4042">
        <w:rPr/>
        <w:t xml:space="preserve">tablespoons </w:t>
      </w:r>
      <w:r w:rsidR="00BE4042">
        <w:rPr/>
        <w:t xml:space="preserve">and print the programmers name at the end </w:t>
      </w:r>
      <w:r w:rsidR="00E57F03">
        <w:drawing>
          <wp:inline wp14:editId="25828A59" wp14:anchorId="14B958F1">
            <wp:extent cx="5943600" cy="4113071"/>
            <wp:effectExtent l="0" t="0" r="0" b="1905"/>
            <wp:docPr id="4" name="Picture 4" descr="A screenshot of a computer pro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5e4208c57ee3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11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99" w:rsidP="005F2626" w:rsidRDefault="004A6099" w14:paraId="229D477D" w14:textId="77777777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Step 5: Documentation / User guide</w:t>
      </w:r>
    </w:p>
    <w:p w:rsidR="005D70A0" w:rsidP="005F2626" w:rsidRDefault="005D70A0" w14:paraId="091D9177" w14:textId="04F4D00B">
      <w:pPr>
        <w:spacing w:line="240" w:lineRule="auto"/>
        <w:rPr>
          <w:sz w:val="24"/>
          <w:szCs w:val="24"/>
        </w:rPr>
      </w:pPr>
      <w:r w:rsidRPr="05787084" w:rsidR="005D70A0">
        <w:rPr>
          <w:sz w:val="32"/>
          <w:szCs w:val="32"/>
        </w:rPr>
        <w:t>User Guide</w:t>
      </w:r>
      <w:r>
        <w:br/>
      </w:r>
      <w:r w:rsidRPr="05787084" w:rsidR="005D70A0">
        <w:rPr>
          <w:sz w:val="24"/>
          <w:szCs w:val="24"/>
        </w:rPr>
        <w:t xml:space="preserve">The user will be entering 7 </w:t>
      </w:r>
      <w:r w:rsidRPr="05787084" w:rsidR="022D50A7">
        <w:rPr>
          <w:sz w:val="24"/>
          <w:szCs w:val="24"/>
        </w:rPr>
        <w:t>pieces</w:t>
      </w:r>
      <w:r w:rsidRPr="05787084" w:rsidR="005D70A0">
        <w:rPr>
          <w:sz w:val="24"/>
          <w:szCs w:val="24"/>
        </w:rPr>
        <w:t xml:space="preserve"> of data in full, in order of their Name, What amount of liquid, the units, the units to convert to, w</w:t>
      </w:r>
      <w:r w:rsidRPr="05787084" w:rsidR="005D70A0">
        <w:rPr>
          <w:sz w:val="24"/>
          <w:szCs w:val="24"/>
        </w:rPr>
        <w:t>hat amount of liquid, the units, the units to convert to</w:t>
      </w:r>
      <w:r w:rsidRPr="05787084" w:rsidR="005D70A0">
        <w:rPr>
          <w:sz w:val="24"/>
          <w:szCs w:val="24"/>
        </w:rPr>
        <w:t>.</w:t>
      </w:r>
    </w:p>
    <w:p w:rsidR="005D70A0" w:rsidP="005F2626" w:rsidRDefault="005D70A0" w14:paraId="26EFE6BB" w14:textId="71815ECD">
      <w:pPr>
        <w:spacing w:line="240" w:lineRule="auto"/>
        <w:rPr>
          <w:sz w:val="24"/>
          <w:szCs w:val="24"/>
        </w:rPr>
      </w:pPr>
      <w:r w:rsidRPr="05787084" w:rsidR="7A08F2E7">
        <w:rPr>
          <w:sz w:val="24"/>
          <w:szCs w:val="24"/>
        </w:rPr>
        <w:t>This will then be calculated based on what the user inputs and what conversions they want done.</w:t>
      </w:r>
      <w:r w:rsidRPr="05787084" w:rsidR="005D70A0">
        <w:rPr>
          <w:sz w:val="24"/>
          <w:szCs w:val="24"/>
        </w:rPr>
        <w:t xml:space="preserve"> </w:t>
      </w:r>
    </w:p>
    <w:p w:rsidR="00AF67EE" w:rsidP="005F2626" w:rsidRDefault="00AF67EE" w14:paraId="4B08D27E" w14:textId="370E5DE0">
      <w:pPr>
        <w:spacing w:line="240" w:lineRule="auto"/>
        <w:rPr>
          <w:sz w:val="24"/>
          <w:szCs w:val="24"/>
        </w:rPr>
      </w:pPr>
      <w:r w:rsidRPr="05787084" w:rsidR="00AF67EE">
        <w:rPr>
          <w:sz w:val="24"/>
          <w:szCs w:val="24"/>
        </w:rPr>
        <w:t xml:space="preserve">Then </w:t>
      </w:r>
      <w:r w:rsidRPr="05787084" w:rsidR="72E0F2C8">
        <w:rPr>
          <w:sz w:val="24"/>
          <w:szCs w:val="24"/>
        </w:rPr>
        <w:t xml:space="preserve">reply </w:t>
      </w:r>
      <w:r w:rsidRPr="05787084" w:rsidR="00AF67EE">
        <w:rPr>
          <w:sz w:val="24"/>
          <w:szCs w:val="24"/>
        </w:rPr>
        <w:t xml:space="preserve">to the user what is the </w:t>
      </w:r>
      <w:r w:rsidRPr="05787084" w:rsidR="00AF67EE">
        <w:rPr>
          <w:sz w:val="24"/>
          <w:szCs w:val="24"/>
        </w:rPr>
        <w:t>results</w:t>
      </w:r>
    </w:p>
    <w:p w:rsidR="00AF67EE" w:rsidP="005F2626" w:rsidRDefault="00AF67EE" w14:paraId="37ACF0BE" w14:textId="77777777">
      <w:pPr>
        <w:spacing w:line="240" w:lineRule="auto"/>
        <w:rPr>
          <w:sz w:val="24"/>
          <w:szCs w:val="24"/>
        </w:rPr>
      </w:pPr>
    </w:p>
    <w:p w:rsidRPr="00AF67EE" w:rsidR="00AF67EE" w:rsidP="005F2626" w:rsidRDefault="00AF67EE" w14:paraId="0D38C246" w14:textId="060867D0">
      <w:pPr>
        <w:spacing w:line="240" w:lineRule="auto"/>
        <w:rPr>
          <w:sz w:val="32"/>
          <w:szCs w:val="32"/>
        </w:rPr>
      </w:pPr>
      <w:r w:rsidRPr="00AF67EE">
        <w:rPr>
          <w:sz w:val="32"/>
          <w:szCs w:val="32"/>
        </w:rPr>
        <w:t>Documentation</w:t>
      </w:r>
    </w:p>
    <w:p w:rsidRPr="005D70A0" w:rsidR="00AF67EE" w:rsidP="005F2626" w:rsidRDefault="00AF67EE" w14:paraId="47576C52" w14:textId="5E22834A">
      <w:pPr>
        <w:spacing w:line="240" w:lineRule="auto"/>
        <w:rPr>
          <w:sz w:val="24"/>
          <w:szCs w:val="24"/>
        </w:rPr>
      </w:pPr>
      <w:r w:rsidRPr="05787084" w:rsidR="00AF67EE">
        <w:rPr>
          <w:sz w:val="24"/>
          <w:szCs w:val="24"/>
        </w:rPr>
        <w:t xml:space="preserve">When writing this I learned about functions, for loops, try except statements, and if else statements. </w:t>
      </w:r>
      <w:r w:rsidRPr="05787084" w:rsidR="00A967DB">
        <w:rPr>
          <w:sz w:val="24"/>
          <w:szCs w:val="24"/>
        </w:rPr>
        <w:t xml:space="preserve">This program will be able to do </w:t>
      </w:r>
      <w:r w:rsidRPr="05787084" w:rsidR="3F45D225">
        <w:rPr>
          <w:sz w:val="24"/>
          <w:szCs w:val="24"/>
        </w:rPr>
        <w:t>3-way</w:t>
      </w:r>
      <w:r w:rsidRPr="05787084" w:rsidR="00A967DB">
        <w:rPr>
          <w:sz w:val="24"/>
          <w:szCs w:val="24"/>
        </w:rPr>
        <w:t xml:space="preserve"> conversion of Ounces Milliliters and Tablespoons. You can do it any way possible </w:t>
      </w:r>
      <w:r w:rsidRPr="05787084" w:rsidR="000958DB">
        <w:rPr>
          <w:sz w:val="24"/>
          <w:szCs w:val="24"/>
        </w:rPr>
        <w:t xml:space="preserve">including ounces to ounces </w:t>
      </w:r>
      <w:r w:rsidRPr="05787084" w:rsidR="48CFF701">
        <w:rPr>
          <w:sz w:val="24"/>
          <w:szCs w:val="24"/>
        </w:rPr>
        <w:t>etc.</w:t>
      </w:r>
      <w:r w:rsidRPr="05787084" w:rsidR="000958DB">
        <w:rPr>
          <w:sz w:val="24"/>
          <w:szCs w:val="24"/>
        </w:rPr>
        <w:t xml:space="preserve"> </w:t>
      </w:r>
      <w:r w:rsidRPr="05787084" w:rsidR="1ED022D0">
        <w:rPr>
          <w:sz w:val="24"/>
          <w:szCs w:val="24"/>
        </w:rPr>
        <w:t>W</w:t>
      </w:r>
      <w:r w:rsidRPr="05787084" w:rsidR="000958DB">
        <w:rPr>
          <w:sz w:val="24"/>
          <w:szCs w:val="24"/>
        </w:rPr>
        <w:t xml:space="preserve">hich will feel </w:t>
      </w:r>
      <w:r w:rsidRPr="05787084" w:rsidR="52486B2B">
        <w:rPr>
          <w:sz w:val="24"/>
          <w:szCs w:val="24"/>
        </w:rPr>
        <w:t>freer</w:t>
      </w:r>
      <w:r w:rsidRPr="05787084" w:rsidR="000958DB">
        <w:rPr>
          <w:sz w:val="24"/>
          <w:szCs w:val="24"/>
        </w:rPr>
        <w:t xml:space="preserve"> to the user. </w:t>
      </w:r>
      <w:r w:rsidRPr="05787084" w:rsidR="3028DE9F">
        <w:rPr>
          <w:sz w:val="24"/>
          <w:szCs w:val="24"/>
        </w:rPr>
        <w:t>The conversions are stored into a float variable to provide the exact conversion.</w:t>
      </w:r>
    </w:p>
    <w:sectPr w:rsidRPr="005D70A0" w:rsidR="00AF67E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ocgWOQOMhJW7x" int2:id="VFbU9Ssx">
      <int2:state int2:type="AugLoop_Text_Critique" int2:value="Rejected"/>
    </int2:textHash>
    <int2:textHash int2:hashCode="1wKLhuLMQw4Wgl" int2:id="xk8SOT5D">
      <int2:state int2:type="AugLoop_Text_Critique" int2:value="Rejected"/>
    </int2:textHash>
    <int2:textHash int2:hashCode="Oqa2zrK3pfIzcW" int2:id="L2W07H7v">
      <int2:state int2:type="AugLoop_Text_Critique" int2:value="Rejected"/>
    </int2:textHash>
    <int2:textHash int2:hashCode="qhfGVa54p8TNPe" int2:id="IYozoOag">
      <int2:state int2:type="AugLoop_Text_Critique" int2:value="Rejected"/>
    </int2:textHash>
    <int2:textHash int2:hashCode="ui6Nvu+xRUnFPc" int2:id="qGdl7v7n">
      <int2:state int2:type="AugLoop_Text_Critique" int2:value="Rejected"/>
    </int2:textHash>
    <int2:textHash int2:hashCode="r6ZCj0yBK3FeCG" int2:id="ztUTxQT4">
      <int2:state int2:type="AugLoop_Text_Critique" int2:value="Rejected"/>
    </int2:textHash>
    <int2:textHash int2:hashCode="1L1dKwl8HYiMqy" int2:id="N4xBCe0G">
      <int2:state int2:type="AugLoop_Text_Critique" int2:value="Rejected"/>
    </int2:textHash>
    <int2:textHash int2:hashCode="ilvdy6Nj88vdxP" int2:id="fhCjDLlk">
      <int2:state int2:type="AugLoop_Text_Critique" int2:value="Rejected"/>
    </int2:textHash>
    <int2:textHash int2:hashCode="kDxlw0Q5Hjf0Mv" int2:id="cdGDWcld">
      <int2:state int2:type="AugLoop_Text_Critique" int2:value="Rejected"/>
    </int2:textHash>
    <int2:textHash int2:hashCode="95VE0Wre78AhuD" int2:id="y1YHwVIt">
      <int2:state int2:type="AugLoop_Text_Critique" int2:value="Rejected"/>
    </int2:textHash>
    <int2:textHash int2:hashCode="XlLpsY+N6zsJ3j" int2:id="UVNW2CbI">
      <int2:state int2:type="AugLoop_Text_Critique" int2:value="Rejected"/>
    </int2:textHash>
    <int2:textHash int2:hashCode="Ohe4fTQFzN0GGH" int2:id="wiLsHK61">
      <int2:state int2:type="AugLoop_Text_Critique" int2:value="Rejected"/>
    </int2:textHash>
    <int2:textHash int2:hashCode="jEJE5EvT3Vhiy6" int2:id="89j3gcZq">
      <int2:state int2:type="AugLoop_Text_Critique" int2:value="Rejected"/>
    </int2:textHash>
    <int2:textHash int2:hashCode="ti4bVdqzD5F9oD" int2:id="F9v2Wdg5">
      <int2:state int2:type="AugLoop_Text_Critique" int2:value="Rejected"/>
    </int2:textHash>
    <int2:textHash int2:hashCode="sy/r1LGina6FKp" int2:id="W5sGja7w">
      <int2:state int2:type="AugLoop_Text_Critique" int2:value="Rejected"/>
    </int2:textHash>
    <int2:textHash int2:hashCode="yhZ5wmCHiDNPDp" int2:id="eerFpxi3">
      <int2:state int2:type="AugLoop_Text_Critique" int2:value="Rejected"/>
    </int2:textHash>
    <int2:textHash int2:hashCode="JJujYAACm76XSZ" int2:id="axMdchvC">
      <int2:state int2:type="AugLoop_Text_Critique" int2:value="Rejected"/>
    </int2:textHash>
    <int2:bookmark int2:bookmarkName="_Int_KiYfo1t0" int2:invalidationBookmarkName="" int2:hashCode="zDTZL3tt+pX0l8" int2:id="orH6a2k4">
      <int2:state int2:type="AugLoop_Text_Critique" int2:value="Rejected"/>
    </int2:bookmark>
    <int2:bookmark int2:bookmarkName="_Int_6Szv0Yih" int2:invalidationBookmarkName="" int2:hashCode="iHMnhEusd40amR" int2:id="UqR8LULr">
      <int2:state int2:type="AugLoop_Text_Critique" int2:value="Rejected"/>
    </int2:bookmark>
    <int2:bookmark int2:bookmarkName="_Int_oJPY3Qdo" int2:invalidationBookmarkName="" int2:hashCode="NDWXurP5r6pVLs" int2:id="WwnDRCXv">
      <int2:state int2:type="AugLoop_Text_Critique" int2:value="Rejected"/>
    </int2:bookmark>
    <int2:bookmark int2:bookmarkName="_Int_sj2aoQRv" int2:invalidationBookmarkName="" int2:hashCode="uHCX/JFlJf5Wov" int2:id="7fbKHxSK">
      <int2:state int2:type="AugLoop_Text_Critique" int2:value="Rejected"/>
    </int2:bookmark>
    <int2:bookmark int2:bookmarkName="_Int_mU1Gn4Ol" int2:invalidationBookmarkName="" int2:hashCode="rnnqHpxjkantg6" int2:id="yCJTlpSf">
      <int2:state int2:type="AugLoop_Text_Critique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26"/>
    <w:rsid w:val="00040DAC"/>
    <w:rsid w:val="000958DB"/>
    <w:rsid w:val="000F60FC"/>
    <w:rsid w:val="0015614B"/>
    <w:rsid w:val="001B2C9D"/>
    <w:rsid w:val="001D5629"/>
    <w:rsid w:val="001E53EA"/>
    <w:rsid w:val="00383EFB"/>
    <w:rsid w:val="003C004C"/>
    <w:rsid w:val="003C0F07"/>
    <w:rsid w:val="00465DB2"/>
    <w:rsid w:val="004A6099"/>
    <w:rsid w:val="004E2357"/>
    <w:rsid w:val="00563B4A"/>
    <w:rsid w:val="005D70A0"/>
    <w:rsid w:val="005F2626"/>
    <w:rsid w:val="00653284"/>
    <w:rsid w:val="00657911"/>
    <w:rsid w:val="007F1435"/>
    <w:rsid w:val="00875494"/>
    <w:rsid w:val="008F2DA7"/>
    <w:rsid w:val="008F7A37"/>
    <w:rsid w:val="00966870"/>
    <w:rsid w:val="00A967DB"/>
    <w:rsid w:val="00AF67EE"/>
    <w:rsid w:val="00BE4042"/>
    <w:rsid w:val="00C42943"/>
    <w:rsid w:val="00CF3613"/>
    <w:rsid w:val="00DD2491"/>
    <w:rsid w:val="00DD4732"/>
    <w:rsid w:val="00E57F03"/>
    <w:rsid w:val="00EA54DE"/>
    <w:rsid w:val="00EE6C85"/>
    <w:rsid w:val="00FA12A4"/>
    <w:rsid w:val="00FF6A37"/>
    <w:rsid w:val="0171EBF0"/>
    <w:rsid w:val="022D50A7"/>
    <w:rsid w:val="0240CFC2"/>
    <w:rsid w:val="0287846F"/>
    <w:rsid w:val="0540075B"/>
    <w:rsid w:val="05787084"/>
    <w:rsid w:val="08EE1AD3"/>
    <w:rsid w:val="0AEB066B"/>
    <w:rsid w:val="117AC8E7"/>
    <w:rsid w:val="121F5E34"/>
    <w:rsid w:val="168CED24"/>
    <w:rsid w:val="18D1EBD4"/>
    <w:rsid w:val="1B3E1EA7"/>
    <w:rsid w:val="1C098C96"/>
    <w:rsid w:val="1C8595BB"/>
    <w:rsid w:val="1DA55CF7"/>
    <w:rsid w:val="1ED022D0"/>
    <w:rsid w:val="233511D6"/>
    <w:rsid w:val="2CF681B8"/>
    <w:rsid w:val="2E925219"/>
    <w:rsid w:val="2EFC27A9"/>
    <w:rsid w:val="3028DE9F"/>
    <w:rsid w:val="3228564E"/>
    <w:rsid w:val="338A4E34"/>
    <w:rsid w:val="39D8CDFE"/>
    <w:rsid w:val="3F45D225"/>
    <w:rsid w:val="40DEE219"/>
    <w:rsid w:val="468CE90F"/>
    <w:rsid w:val="48CFF701"/>
    <w:rsid w:val="4EAEECE2"/>
    <w:rsid w:val="504CF875"/>
    <w:rsid w:val="52486B2B"/>
    <w:rsid w:val="58BB3DAF"/>
    <w:rsid w:val="5E862B30"/>
    <w:rsid w:val="5EADC862"/>
    <w:rsid w:val="5FB74593"/>
    <w:rsid w:val="6011D927"/>
    <w:rsid w:val="64718E59"/>
    <w:rsid w:val="69BD70AE"/>
    <w:rsid w:val="71076D3C"/>
    <w:rsid w:val="729CA068"/>
    <w:rsid w:val="72E0F2C8"/>
    <w:rsid w:val="755B55C8"/>
    <w:rsid w:val="7806E422"/>
    <w:rsid w:val="7A08F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D5E5"/>
  <w15:chartTrackingRefBased/>
  <w15:docId w15:val="{3F851B35-7860-450D-BD23-8AA1E7F126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09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A609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099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A6099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F26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image" Target="/media/image4.png" Id="Ref73681425f64b7b" /><Relationship Type="http://schemas.openxmlformats.org/officeDocument/2006/relationships/image" Target="/media/image5.png" Id="R87b917571f964656" /><Relationship Type="http://schemas.openxmlformats.org/officeDocument/2006/relationships/image" Target="/media/image6.png" Id="R5e4208c57ee34f74" /><Relationship Type="http://schemas.microsoft.com/office/2020/10/relationships/intelligence" Target="intelligence2.xml" Id="R8c628177c81d4ee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f.bartholomew\OneDrive%20-%20Mount%20St.%20Mary's%20University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Assignment Template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Bartholomew, Samuel F.</dc:creator>
  <keywords/>
  <dc:description/>
  <lastModifiedBy>Bartholomew, Samuel F.</lastModifiedBy>
  <revision>3</revision>
  <dcterms:created xsi:type="dcterms:W3CDTF">2023-09-19T23:05:00.0000000Z</dcterms:created>
  <dcterms:modified xsi:type="dcterms:W3CDTF">2023-09-22T17:08:53.5390123Z</dcterms:modified>
</coreProperties>
</file>